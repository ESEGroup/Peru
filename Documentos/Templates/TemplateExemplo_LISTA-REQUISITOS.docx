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6"/>
        <w:gridCol w:w="3714"/>
      </w:tblGrid>
      <w:tr w:rsidR="007510C3" w:rsidRPr="007D1CCC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7510C3" w:rsidRPr="00FB3EE1" w:rsidRDefault="007510C3" w:rsidP="0028771C">
            <w:pPr>
              <w:snapToGrid w:val="0"/>
              <w:spacing w:before="120"/>
              <w:jc w:val="both"/>
              <w:rPr>
                <w:rFonts w:cs="Arial"/>
                <w:sz w:val="2"/>
                <w:szCs w:val="2"/>
                <w:lang w:val="en-US"/>
              </w:rPr>
            </w:pPr>
          </w:p>
        </w:tc>
      </w:tr>
      <w:tr w:rsidR="007510C3" w:rsidRPr="007D1CCC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A6A6A6"/>
              <w:right w:val="single" w:sz="4" w:space="0" w:color="A6A6A6"/>
            </w:tcBorders>
          </w:tcPr>
          <w:p w:rsidR="007510C3" w:rsidRPr="0026515C" w:rsidRDefault="003A20B0" w:rsidP="0028771C">
            <w:pPr>
              <w:pStyle w:val="Cabealho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Nome</w:t>
            </w:r>
            <w:r w:rsidR="0041372D" w:rsidRPr="0026515C">
              <w:rPr>
                <w:b w:val="0"/>
                <w:color w:val="000000"/>
                <w:sz w:val="20"/>
                <w:szCs w:val="20"/>
              </w:rPr>
              <w:t xml:space="preserve"> do Projeto</w:t>
            </w:r>
            <w:r w:rsidR="007510C3"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:rsidR="007510C3" w:rsidRPr="0026515C" w:rsidRDefault="007510C3" w:rsidP="007F7477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A6A6A6"/>
              <w:right w:val="single" w:sz="4" w:space="0" w:color="999999"/>
            </w:tcBorders>
          </w:tcPr>
          <w:p w:rsidR="003A20B0" w:rsidRPr="0026515C" w:rsidRDefault="003A20B0" w:rsidP="003A20B0">
            <w:pPr>
              <w:snapToGrid w:val="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26515C">
              <w:rPr>
                <w:rFonts w:cs="Arial"/>
                <w:color w:val="000000"/>
                <w:sz w:val="20"/>
                <w:szCs w:val="20"/>
              </w:rPr>
              <w:t xml:space="preserve">Data da Solicitação: </w:t>
            </w:r>
          </w:p>
          <w:p w:rsidR="007510C3" w:rsidRPr="0026515C" w:rsidRDefault="00A17E03" w:rsidP="003A20B0">
            <w:pPr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15/09/2016</w:t>
            </w:r>
          </w:p>
        </w:tc>
      </w:tr>
      <w:tr w:rsidR="007510C3" w:rsidRPr="00AF25CD" w:rsidTr="0028771C">
        <w:trPr>
          <w:trHeight w:val="553"/>
        </w:trPr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A20B0" w:rsidRPr="0026515C" w:rsidRDefault="003A20B0" w:rsidP="003A20B0">
            <w:pPr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26515C">
              <w:rPr>
                <w:color w:val="000000"/>
                <w:sz w:val="20"/>
                <w:szCs w:val="20"/>
              </w:rPr>
              <w:t>Responsável:</w:t>
            </w:r>
          </w:p>
          <w:p w:rsidR="007510C3" w:rsidRPr="007F7477" w:rsidRDefault="003A20B0" w:rsidP="00CA2D12">
            <w:pPr>
              <w:rPr>
                <w:rFonts w:cs="Arial"/>
                <w:bCs/>
                <w:sz w:val="20"/>
                <w:szCs w:val="20"/>
              </w:rPr>
            </w:pPr>
            <w:r w:rsidRPr="007F7477">
              <w:rPr>
                <w:rFonts w:cs="Arial"/>
                <w:b/>
                <w:bCs/>
                <w:szCs w:val="22"/>
              </w:rPr>
              <w:t>&lt;Responsável pelo projeto&gt;</w:t>
            </w:r>
            <w:r w:rsidR="00CA2D12" w:rsidRPr="007F7477">
              <w:rPr>
                <w:rFonts w:cs="Arial"/>
                <w:b/>
                <w:bCs/>
                <w:szCs w:val="22"/>
              </w:rPr>
              <w:t xml:space="preserve"> ( Papel de Gerente das equipes...) </w:t>
            </w:r>
          </w:p>
        </w:tc>
      </w:tr>
      <w:tr w:rsidR="007510C3" w:rsidRPr="004D15E0" w:rsidTr="007F7477">
        <w:trPr>
          <w:trHeight w:val="553"/>
        </w:trPr>
        <w:tc>
          <w:tcPr>
            <w:tcW w:w="6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A6A6A6"/>
            </w:tcBorders>
          </w:tcPr>
          <w:p w:rsidR="007510C3" w:rsidRPr="0026515C" w:rsidRDefault="003A20B0" w:rsidP="0028771C">
            <w:pPr>
              <w:pStyle w:val="Cabealho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Solicitante</w:t>
            </w:r>
            <w:r w:rsidR="007510C3"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:rsidR="007510C3" w:rsidRPr="0026515C" w:rsidRDefault="00D451EB" w:rsidP="003A20B0">
            <w:pPr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6515C">
              <w:rPr>
                <w:rFonts w:cs="Arial"/>
                <w:b/>
                <w:bCs/>
                <w:color w:val="000000"/>
                <w:szCs w:val="22"/>
              </w:rPr>
              <w:t>Guilherme Horta Travassos</w:t>
            </w:r>
          </w:p>
        </w:tc>
        <w:tc>
          <w:tcPr>
            <w:tcW w:w="3783" w:type="dxa"/>
            <w:tcBorders>
              <w:top w:val="single" w:sz="4" w:space="0" w:color="999999"/>
              <w:left w:val="single" w:sz="4" w:space="0" w:color="A6A6A6"/>
              <w:bottom w:val="single" w:sz="4" w:space="0" w:color="999999"/>
              <w:right w:val="single" w:sz="4" w:space="0" w:color="999999"/>
            </w:tcBorders>
          </w:tcPr>
          <w:p w:rsidR="007510C3" w:rsidRPr="0026515C" w:rsidRDefault="007510C3" w:rsidP="0028771C">
            <w:pPr>
              <w:pStyle w:val="Cabealho"/>
              <w:snapToGrid w:val="0"/>
              <w:spacing w:before="0"/>
              <w:jc w:val="both"/>
              <w:rPr>
                <w:rFonts w:cs="Arial"/>
                <w:b w:val="0"/>
                <w:bCs/>
                <w:color w:val="000000"/>
                <w:sz w:val="20"/>
                <w:szCs w:val="20"/>
              </w:rPr>
            </w:pPr>
            <w:r w:rsidRPr="0026515C">
              <w:rPr>
                <w:b w:val="0"/>
                <w:color w:val="000000"/>
                <w:sz w:val="20"/>
                <w:szCs w:val="20"/>
              </w:rPr>
              <w:t>C</w:t>
            </w:r>
            <w:r w:rsidR="003A20B0" w:rsidRPr="0026515C">
              <w:rPr>
                <w:b w:val="0"/>
                <w:color w:val="000000"/>
                <w:sz w:val="20"/>
                <w:szCs w:val="20"/>
              </w:rPr>
              <w:t>liente</w:t>
            </w:r>
            <w:r w:rsidR="00A17E03">
              <w:rPr>
                <w:b w:val="0"/>
                <w:color w:val="000000"/>
                <w:sz w:val="20"/>
                <w:szCs w:val="20"/>
              </w:rPr>
              <w:t>s</w:t>
            </w:r>
            <w:r w:rsidRPr="0026515C">
              <w:rPr>
                <w:b w:val="0"/>
                <w:color w:val="000000"/>
                <w:sz w:val="20"/>
                <w:szCs w:val="20"/>
              </w:rPr>
              <w:t>:</w:t>
            </w:r>
          </w:p>
          <w:p w:rsidR="00D451EB" w:rsidRPr="0026515C" w:rsidRDefault="00D451EB" w:rsidP="00A17E03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 xml:space="preserve">Fábio Farzat, Guilherme Travassos, </w:t>
            </w:r>
            <w:r w:rsidR="00A17E03">
              <w:rPr>
                <w:rFonts w:cs="Arial"/>
                <w:b/>
                <w:bCs/>
                <w:color w:val="000000"/>
                <w:szCs w:val="22"/>
              </w:rPr>
              <w:t>Hilmer Neri, Talita Ribeiro</w:t>
            </w:r>
          </w:p>
        </w:tc>
      </w:tr>
      <w:tr w:rsidR="007510C3" w:rsidRPr="007D1CCC" w:rsidTr="0028771C">
        <w:tc>
          <w:tcPr>
            <w:tcW w:w="1031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:rsidR="007510C3" w:rsidRPr="007D1CCC" w:rsidRDefault="007510C3" w:rsidP="0028771C">
            <w:pPr>
              <w:snapToGrid w:val="0"/>
              <w:spacing w:before="120"/>
              <w:jc w:val="both"/>
              <w:rPr>
                <w:rFonts w:cs="Arial"/>
                <w:sz w:val="2"/>
                <w:szCs w:val="2"/>
              </w:rPr>
            </w:pPr>
          </w:p>
        </w:tc>
      </w:tr>
    </w:tbl>
    <w:p w:rsidR="007510C3" w:rsidRDefault="007510C3" w:rsidP="007510C3">
      <w:pPr>
        <w:spacing w:before="120"/>
      </w:pPr>
    </w:p>
    <w:tbl>
      <w:tblPr>
        <w:tblpPr w:leftFromText="141" w:rightFromText="141" w:vertAnchor="text" w:horzAnchor="margin" w:tblpXSpec="right" w:tblpY="61"/>
        <w:tblW w:w="103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5365"/>
        <w:gridCol w:w="2311"/>
        <w:gridCol w:w="1245"/>
      </w:tblGrid>
      <w:tr w:rsidR="007510C3" w:rsidRPr="0041372D" w:rsidTr="0028771C">
        <w:tc>
          <w:tcPr>
            <w:tcW w:w="10327" w:type="dxa"/>
            <w:gridSpan w:val="4"/>
            <w:shd w:val="clear" w:color="auto" w:fill="DDDDDD"/>
            <w:vAlign w:val="center"/>
          </w:tcPr>
          <w:p w:rsidR="007510C3" w:rsidRPr="0041372D" w:rsidRDefault="007510C3" w:rsidP="0041372D">
            <w:pPr>
              <w:jc w:val="center"/>
              <w:rPr>
                <w:rFonts w:cs="Arial"/>
                <w:color w:val="777777"/>
                <w:sz w:val="20"/>
                <w:szCs w:val="20"/>
              </w:rPr>
            </w:pPr>
            <w:r w:rsidRPr="0041372D">
              <w:rPr>
                <w:b/>
                <w:iCs/>
                <w:sz w:val="20"/>
                <w:szCs w:val="20"/>
              </w:rPr>
              <w:t>Vers</w:t>
            </w:r>
            <w:r w:rsidR="0041372D" w:rsidRPr="0041372D">
              <w:rPr>
                <w:b/>
                <w:iCs/>
                <w:sz w:val="20"/>
                <w:szCs w:val="20"/>
              </w:rPr>
              <w:t>ões e Revisões deste documento</w:t>
            </w:r>
          </w:p>
        </w:tc>
      </w:tr>
      <w:tr w:rsidR="007510C3" w:rsidRPr="00265D48" w:rsidTr="003D7A12">
        <w:tc>
          <w:tcPr>
            <w:tcW w:w="1406" w:type="dxa"/>
            <w:shd w:val="clear" w:color="auto" w:fill="DDDDDD"/>
            <w:vAlign w:val="center"/>
          </w:tcPr>
          <w:p w:rsidR="007510C3" w:rsidRPr="00F50C0F" w:rsidRDefault="0041372D" w:rsidP="0028771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Data</w:t>
            </w:r>
          </w:p>
        </w:tc>
        <w:tc>
          <w:tcPr>
            <w:tcW w:w="5365" w:type="dxa"/>
            <w:shd w:val="clear" w:color="auto" w:fill="DDDDDD"/>
            <w:vAlign w:val="center"/>
          </w:tcPr>
          <w:p w:rsidR="007510C3" w:rsidRPr="00F50C0F" w:rsidRDefault="007510C3" w:rsidP="0028771C">
            <w:pPr>
              <w:jc w:val="center"/>
              <w:rPr>
                <w:b/>
                <w:iCs/>
                <w:sz w:val="20"/>
                <w:szCs w:val="20"/>
              </w:rPr>
            </w:pPr>
            <w:r w:rsidRPr="00F50C0F">
              <w:rPr>
                <w:b/>
                <w:iCs/>
                <w:sz w:val="20"/>
                <w:szCs w:val="20"/>
              </w:rPr>
              <w:t>Com</w:t>
            </w:r>
            <w:r w:rsidR="0041372D">
              <w:rPr>
                <w:b/>
                <w:iCs/>
                <w:sz w:val="20"/>
                <w:szCs w:val="20"/>
              </w:rPr>
              <w:t>entário</w:t>
            </w:r>
          </w:p>
        </w:tc>
        <w:tc>
          <w:tcPr>
            <w:tcW w:w="2311" w:type="dxa"/>
            <w:shd w:val="clear" w:color="auto" w:fill="DDDDDD"/>
            <w:vAlign w:val="center"/>
          </w:tcPr>
          <w:p w:rsidR="007510C3" w:rsidRPr="00F50C0F" w:rsidRDefault="007510C3" w:rsidP="0041372D">
            <w:pPr>
              <w:jc w:val="center"/>
              <w:rPr>
                <w:b/>
                <w:iCs/>
                <w:sz w:val="20"/>
                <w:szCs w:val="20"/>
              </w:rPr>
            </w:pPr>
            <w:r w:rsidRPr="00F50C0F">
              <w:rPr>
                <w:b/>
                <w:iCs/>
                <w:sz w:val="20"/>
                <w:szCs w:val="20"/>
              </w:rPr>
              <w:t>Autor</w:t>
            </w:r>
          </w:p>
        </w:tc>
        <w:tc>
          <w:tcPr>
            <w:tcW w:w="1245" w:type="dxa"/>
            <w:shd w:val="clear" w:color="auto" w:fill="DDDDDD"/>
            <w:vAlign w:val="center"/>
          </w:tcPr>
          <w:p w:rsidR="007510C3" w:rsidRPr="00F50C0F" w:rsidRDefault="007510C3" w:rsidP="0041372D">
            <w:pPr>
              <w:jc w:val="center"/>
              <w:rPr>
                <w:b/>
                <w:iCs/>
                <w:sz w:val="20"/>
                <w:szCs w:val="20"/>
              </w:rPr>
            </w:pPr>
            <w:r w:rsidRPr="00F50C0F">
              <w:rPr>
                <w:b/>
                <w:iCs/>
                <w:sz w:val="20"/>
                <w:szCs w:val="20"/>
              </w:rPr>
              <w:t>Vers</w:t>
            </w:r>
            <w:r w:rsidR="0041372D">
              <w:rPr>
                <w:b/>
                <w:iCs/>
                <w:sz w:val="20"/>
                <w:szCs w:val="20"/>
              </w:rPr>
              <w:t>ão</w:t>
            </w:r>
          </w:p>
        </w:tc>
      </w:tr>
      <w:tr w:rsidR="007510C3" w:rsidRPr="00265D48" w:rsidTr="003D7A12">
        <w:tc>
          <w:tcPr>
            <w:tcW w:w="1406" w:type="dxa"/>
            <w:vAlign w:val="center"/>
          </w:tcPr>
          <w:p w:rsidR="007510C3" w:rsidRPr="00F50C0F" w:rsidRDefault="007510C3" w:rsidP="0028771C">
            <w:pPr>
              <w:pStyle w:val="Rodap"/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5365" w:type="dxa"/>
            <w:vAlign w:val="center"/>
          </w:tcPr>
          <w:p w:rsidR="007510C3" w:rsidRPr="00F50C0F" w:rsidRDefault="007510C3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2311" w:type="dxa"/>
          </w:tcPr>
          <w:p w:rsidR="007510C3" w:rsidRPr="00F50C0F" w:rsidRDefault="007510C3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1245" w:type="dxa"/>
          </w:tcPr>
          <w:p w:rsidR="007510C3" w:rsidRPr="00F50C0F" w:rsidRDefault="007510C3" w:rsidP="0028771C">
            <w:pPr>
              <w:rPr>
                <w:rFonts w:cs="Arial"/>
                <w:color w:val="777777"/>
                <w:sz w:val="20"/>
                <w:szCs w:val="20"/>
              </w:rPr>
            </w:pPr>
          </w:p>
        </w:tc>
      </w:tr>
      <w:tr w:rsidR="007510C3" w:rsidTr="003D7A12">
        <w:tc>
          <w:tcPr>
            <w:tcW w:w="1406" w:type="dxa"/>
            <w:vAlign w:val="center"/>
          </w:tcPr>
          <w:p w:rsidR="007510C3" w:rsidRPr="00F50C0F" w:rsidRDefault="007510C3" w:rsidP="0028771C">
            <w:pPr>
              <w:pStyle w:val="Rodap"/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5365" w:type="dxa"/>
            <w:vAlign w:val="center"/>
          </w:tcPr>
          <w:p w:rsidR="007510C3" w:rsidRPr="00F50C0F" w:rsidRDefault="007510C3" w:rsidP="0028771C">
            <w:pPr>
              <w:pStyle w:val="Rodap"/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2311" w:type="dxa"/>
          </w:tcPr>
          <w:p w:rsidR="007510C3" w:rsidRPr="00F50C0F" w:rsidRDefault="007510C3" w:rsidP="0028771C">
            <w:pPr>
              <w:pStyle w:val="Rodap"/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1245" w:type="dxa"/>
          </w:tcPr>
          <w:p w:rsidR="007510C3" w:rsidRPr="0072350A" w:rsidRDefault="007510C3" w:rsidP="0028771C">
            <w:pPr>
              <w:pStyle w:val="Rodap"/>
              <w:jc w:val="both"/>
              <w:rPr>
                <w:rFonts w:cs="Arial"/>
                <w:b/>
                <w:color w:val="777777"/>
                <w:sz w:val="20"/>
                <w:szCs w:val="20"/>
              </w:rPr>
            </w:pPr>
          </w:p>
        </w:tc>
      </w:tr>
      <w:tr w:rsidR="007510C3" w:rsidTr="003D7A12">
        <w:tc>
          <w:tcPr>
            <w:tcW w:w="1406" w:type="dxa"/>
            <w:vAlign w:val="center"/>
          </w:tcPr>
          <w:p w:rsidR="007510C3" w:rsidRPr="00F50C0F" w:rsidRDefault="007510C3" w:rsidP="0028771C">
            <w:pPr>
              <w:pStyle w:val="Rodap"/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5365" w:type="dxa"/>
            <w:vAlign w:val="center"/>
          </w:tcPr>
          <w:p w:rsidR="007510C3" w:rsidRPr="00F50C0F" w:rsidRDefault="007510C3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2311" w:type="dxa"/>
          </w:tcPr>
          <w:p w:rsidR="007510C3" w:rsidRPr="00F50C0F" w:rsidRDefault="007510C3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1245" w:type="dxa"/>
          </w:tcPr>
          <w:p w:rsidR="007510C3" w:rsidRPr="00F50C0F" w:rsidRDefault="007510C3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</w:tr>
      <w:tr w:rsidR="007B1F67" w:rsidTr="003D7A12">
        <w:tc>
          <w:tcPr>
            <w:tcW w:w="1406" w:type="dxa"/>
            <w:vAlign w:val="center"/>
          </w:tcPr>
          <w:p w:rsidR="007B1F67" w:rsidRDefault="007B1F67" w:rsidP="0028771C">
            <w:pPr>
              <w:pStyle w:val="Rodap"/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5365" w:type="dxa"/>
            <w:vAlign w:val="center"/>
          </w:tcPr>
          <w:p w:rsidR="007B1F67" w:rsidRDefault="007B1F67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2311" w:type="dxa"/>
          </w:tcPr>
          <w:p w:rsidR="007B1F67" w:rsidRDefault="007B1F67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1245" w:type="dxa"/>
          </w:tcPr>
          <w:p w:rsidR="007B1F67" w:rsidRPr="00502302" w:rsidRDefault="007B1F67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</w:tr>
      <w:tr w:rsidR="003D7A12" w:rsidTr="003D7A12">
        <w:tc>
          <w:tcPr>
            <w:tcW w:w="1406" w:type="dxa"/>
            <w:vAlign w:val="center"/>
          </w:tcPr>
          <w:p w:rsidR="003D7A12" w:rsidRDefault="003D7A12" w:rsidP="0028771C">
            <w:pPr>
              <w:pStyle w:val="Rodap"/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5365" w:type="dxa"/>
            <w:vAlign w:val="center"/>
          </w:tcPr>
          <w:p w:rsidR="003D7A12" w:rsidRDefault="003D7A12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2311" w:type="dxa"/>
          </w:tcPr>
          <w:p w:rsidR="003D7A12" w:rsidRDefault="003D7A12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  <w:tc>
          <w:tcPr>
            <w:tcW w:w="1245" w:type="dxa"/>
          </w:tcPr>
          <w:p w:rsidR="003D7A12" w:rsidRDefault="003D7A12" w:rsidP="0028771C">
            <w:pPr>
              <w:jc w:val="both"/>
              <w:rPr>
                <w:rFonts w:cs="Arial"/>
                <w:color w:val="777777"/>
                <w:sz w:val="20"/>
                <w:szCs w:val="20"/>
              </w:rPr>
            </w:pPr>
          </w:p>
        </w:tc>
      </w:tr>
    </w:tbl>
    <w:p w:rsidR="00017A45" w:rsidRDefault="00017A45" w:rsidP="00935E73">
      <w:pPr>
        <w:spacing w:before="120"/>
        <w:jc w:val="both"/>
        <w:rPr>
          <w:rFonts w:cs="Arial"/>
          <w:b/>
          <w:bCs/>
          <w:color w:val="4F81BD"/>
          <w:szCs w:val="22"/>
        </w:rPr>
      </w:pPr>
    </w:p>
    <w:p w:rsidR="002443A4" w:rsidRDefault="002443A4" w:rsidP="00935E73">
      <w:pPr>
        <w:spacing w:before="120"/>
        <w:jc w:val="both"/>
        <w:rPr>
          <w:b/>
          <w:iCs/>
          <w:color w:val="4F81BD"/>
          <w:sz w:val="20"/>
          <w:szCs w:val="20"/>
        </w:rPr>
      </w:pPr>
    </w:p>
    <w:p w:rsidR="002443A4" w:rsidRPr="00935E73" w:rsidRDefault="002443A4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:rsidR="002443A4" w:rsidRDefault="002443A4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:rsidR="00935E73" w:rsidRDefault="00935E73" w:rsidP="00935E73">
      <w:pPr>
        <w:spacing w:before="120"/>
        <w:jc w:val="both"/>
        <w:rPr>
          <w:iCs/>
          <w:color w:val="4F81BD"/>
          <w:sz w:val="20"/>
          <w:szCs w:val="20"/>
        </w:rPr>
      </w:pPr>
      <w:bookmarkStart w:id="0" w:name="_GoBack"/>
    </w:p>
    <w:bookmarkEnd w:id="0"/>
    <w:p w:rsidR="00935E73" w:rsidRPr="00935E73" w:rsidRDefault="00935E73" w:rsidP="00935E73">
      <w:pPr>
        <w:spacing w:before="120"/>
        <w:jc w:val="both"/>
        <w:rPr>
          <w:iCs/>
          <w:color w:val="4F81BD"/>
          <w:sz w:val="20"/>
          <w:szCs w:val="20"/>
        </w:rPr>
      </w:pPr>
    </w:p>
    <w:p w:rsidR="002443A4" w:rsidRPr="0026515C" w:rsidRDefault="00A17E03" w:rsidP="00935E73">
      <w:pPr>
        <w:spacing w:before="120"/>
        <w:jc w:val="center"/>
        <w:rPr>
          <w:b/>
          <w:iCs/>
          <w:color w:val="000000"/>
          <w:sz w:val="72"/>
          <w:szCs w:val="20"/>
        </w:rPr>
      </w:pPr>
      <w:r>
        <w:rPr>
          <w:b/>
          <w:iCs/>
          <w:color w:val="000000"/>
          <w:sz w:val="72"/>
          <w:szCs w:val="20"/>
        </w:rPr>
        <w:t>&lt;Nome Fantasia do Projeto&gt;</w:t>
      </w:r>
    </w:p>
    <w:p w:rsidR="00EF6084" w:rsidRPr="00E50EE8" w:rsidRDefault="008D3693" w:rsidP="00935E73">
      <w:pPr>
        <w:pStyle w:val="Ttulo2"/>
        <w:spacing w:before="120" w:after="0"/>
      </w:pPr>
      <w:r>
        <w:rPr>
          <w:iCs/>
          <w:color w:val="4F81BD"/>
          <w:sz w:val="20"/>
          <w:szCs w:val="20"/>
        </w:rPr>
        <w:br w:type="page"/>
      </w:r>
      <w:r w:rsidR="009E637F">
        <w:lastRenderedPageBreak/>
        <w:t>Visão</w:t>
      </w:r>
    </w:p>
    <w:p w:rsidR="00364797" w:rsidRDefault="00A17E03" w:rsidP="000737E5">
      <w:pPr>
        <w:jc w:val="both"/>
      </w:pPr>
      <w:bookmarkStart w:id="1" w:name="_Toc342901352"/>
      <w:r>
        <w:t>Descrição geral sobre o projeto (importar da proposta e evoluir se necessário)</w:t>
      </w:r>
    </w:p>
    <w:p w:rsidR="0011447A" w:rsidRPr="0011447A" w:rsidRDefault="0011447A" w:rsidP="00625D1D">
      <w:pPr>
        <w:pStyle w:val="Ttulo3"/>
        <w:tabs>
          <w:tab w:val="clear" w:pos="720"/>
        </w:tabs>
        <w:spacing w:before="120" w:after="0"/>
        <w:ind w:left="0" w:firstLine="709"/>
      </w:pPr>
      <w:r w:rsidRPr="0011447A">
        <w:t>Escopo do Projeto</w:t>
      </w:r>
    </w:p>
    <w:p w:rsidR="00625D1D" w:rsidRPr="00B730DF" w:rsidRDefault="00A17E03" w:rsidP="00625D1D">
      <w:pPr>
        <w:pStyle w:val="Corpodetexto3"/>
        <w:ind w:firstLine="709"/>
        <w:jc w:val="both"/>
        <w:rPr>
          <w:rFonts w:cs="Arial"/>
          <w:color w:val="auto"/>
          <w:szCs w:val="22"/>
        </w:rPr>
      </w:pPr>
      <w:r>
        <w:rPr>
          <w:rFonts w:cs="Arial"/>
          <w:color w:val="auto"/>
          <w:szCs w:val="22"/>
        </w:rPr>
        <w:t>Descrever o escopo do projeto e as fronteiras de atendimento.</w:t>
      </w:r>
    </w:p>
    <w:p w:rsidR="0011447A" w:rsidRPr="00CD2AC4" w:rsidRDefault="0011447A" w:rsidP="0011447A">
      <w:pPr>
        <w:pStyle w:val="Corpodetexto3"/>
        <w:jc w:val="both"/>
        <w:rPr>
          <w:rFonts w:cs="Arial"/>
          <w:color w:val="4F81BD"/>
          <w:szCs w:val="22"/>
        </w:rPr>
      </w:pPr>
    </w:p>
    <w:p w:rsidR="0011447A" w:rsidRPr="0011447A" w:rsidRDefault="0011447A" w:rsidP="0011447A">
      <w:pPr>
        <w:pStyle w:val="Ttulo3"/>
        <w:spacing w:before="120" w:after="0"/>
      </w:pPr>
      <w:r w:rsidRPr="0011447A">
        <w:t>Escopo Não Incluído no Projeto</w:t>
      </w:r>
    </w:p>
    <w:p w:rsidR="0011447A" w:rsidRPr="00667418" w:rsidRDefault="00A17E03" w:rsidP="004A062A">
      <w:pPr>
        <w:pStyle w:val="Corpodetexto3"/>
        <w:ind w:firstLine="708"/>
        <w:jc w:val="both"/>
        <w:rPr>
          <w:rFonts w:cs="Arial"/>
          <w:color w:val="auto"/>
          <w:szCs w:val="22"/>
        </w:rPr>
      </w:pPr>
      <w:r>
        <w:rPr>
          <w:rFonts w:cs="Arial"/>
          <w:color w:val="auto"/>
          <w:szCs w:val="22"/>
        </w:rPr>
        <w:t>Destacar o que o projeto não intenciona resolver.</w:t>
      </w:r>
    </w:p>
    <w:p w:rsidR="0011447A" w:rsidRPr="0011447A" w:rsidRDefault="0011447A" w:rsidP="0011447A">
      <w:pPr>
        <w:pStyle w:val="Ttulo3"/>
        <w:spacing w:before="120" w:after="0"/>
      </w:pPr>
      <w:r w:rsidRPr="0011447A">
        <w:t>E</w:t>
      </w:r>
      <w:r>
        <w:t xml:space="preserve">nvolvidos </w:t>
      </w:r>
      <w:r w:rsidRPr="0011447A">
        <w:t>no Projeto</w:t>
      </w:r>
    </w:p>
    <w:p w:rsidR="0011447A" w:rsidRDefault="0011447A" w:rsidP="0011447A">
      <w:pPr>
        <w:pStyle w:val="Corpodetexto3"/>
        <w:jc w:val="both"/>
        <w:rPr>
          <w:rFonts w:cs="Arial"/>
          <w:color w:val="4F81BD"/>
          <w:szCs w:val="22"/>
        </w:rPr>
      </w:pPr>
      <w:r w:rsidRPr="00CD2AC4">
        <w:rPr>
          <w:rFonts w:cs="Arial"/>
          <w:color w:val="4F81BD"/>
          <w:szCs w:val="22"/>
        </w:rPr>
        <w:t>&lt;</w:t>
      </w:r>
      <w:r>
        <w:rPr>
          <w:rFonts w:cs="Arial"/>
          <w:color w:val="4F81BD"/>
          <w:szCs w:val="22"/>
        </w:rPr>
        <w:t>Listar todos os envolvidos no desenvolvimento do projeto e uma breve descrição de seu papel no projeto</w:t>
      </w:r>
      <w:r w:rsidR="00F04236">
        <w:rPr>
          <w:rFonts w:cs="Arial"/>
          <w:color w:val="4F81BD"/>
          <w:szCs w:val="22"/>
        </w:rPr>
        <w:t>.</w:t>
      </w:r>
      <w:r>
        <w:rPr>
          <w:rFonts w:cs="Arial"/>
          <w:color w:val="4F81BD"/>
          <w:szCs w:val="22"/>
        </w:rPr>
        <w:t>&gt;</w:t>
      </w:r>
    </w:p>
    <w:p w:rsidR="0011447A" w:rsidRDefault="0011447A" w:rsidP="0011447A">
      <w:pPr>
        <w:pStyle w:val="Corpodetexto3"/>
        <w:jc w:val="both"/>
        <w:rPr>
          <w:rFonts w:cs="Arial"/>
          <w:color w:val="4F81BD"/>
          <w:szCs w:val="22"/>
        </w:rPr>
      </w:pPr>
    </w:p>
    <w:tbl>
      <w:tblPr>
        <w:tblW w:w="1026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0"/>
        <w:gridCol w:w="3240"/>
      </w:tblGrid>
      <w:tr w:rsidR="00B913A0" w:rsidTr="0028771C">
        <w:trPr>
          <w:trHeight w:val="225"/>
        </w:trPr>
        <w:tc>
          <w:tcPr>
            <w:tcW w:w="702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13A0" w:rsidRPr="00F50C0F" w:rsidRDefault="006403C2" w:rsidP="006403C2">
            <w:pPr>
              <w:jc w:val="center"/>
              <w:rPr>
                <w:rFonts w:eastAsia="Arial Unicode MS" w:cs="Arial"/>
                <w:b/>
                <w:bCs/>
                <w:sz w:val="20"/>
                <w:szCs w:val="20"/>
              </w:rPr>
            </w:pPr>
            <w:r w:rsidRPr="00F50C0F">
              <w:rPr>
                <w:rFonts w:cs="Arial"/>
                <w:b/>
                <w:bCs/>
                <w:sz w:val="20"/>
                <w:szCs w:val="20"/>
              </w:rPr>
              <w:t>N</w:t>
            </w:r>
            <w:r>
              <w:rPr>
                <w:rFonts w:cs="Arial"/>
                <w:b/>
                <w:bCs/>
                <w:sz w:val="20"/>
                <w:szCs w:val="20"/>
              </w:rPr>
              <w:t>ome</w:t>
            </w:r>
          </w:p>
        </w:tc>
        <w:tc>
          <w:tcPr>
            <w:tcW w:w="324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13A0" w:rsidRPr="00F50C0F" w:rsidRDefault="006403C2" w:rsidP="0028771C">
            <w:pPr>
              <w:jc w:val="center"/>
              <w:rPr>
                <w:rFonts w:eastAsia="Arial Unicode MS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Papel</w:t>
            </w:r>
          </w:p>
        </w:tc>
      </w:tr>
      <w:tr w:rsidR="00B913A0" w:rsidRPr="00655FF3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:rsidR="00B913A0" w:rsidRPr="00F50C0F" w:rsidRDefault="00B913A0" w:rsidP="0028771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:rsidR="00B913A0" w:rsidRPr="00F50C0F" w:rsidRDefault="00B913A0" w:rsidP="0028771C">
            <w:pPr>
              <w:rPr>
                <w:sz w:val="20"/>
                <w:szCs w:val="20"/>
              </w:rPr>
            </w:pPr>
          </w:p>
        </w:tc>
      </w:tr>
      <w:tr w:rsidR="00B913A0" w:rsidRPr="00655FF3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:rsidR="00B913A0" w:rsidRPr="00F50C0F" w:rsidRDefault="00B913A0" w:rsidP="0028771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:rsidR="00B913A0" w:rsidRPr="00F50C0F" w:rsidRDefault="00B913A0" w:rsidP="0028771C">
            <w:pPr>
              <w:rPr>
                <w:sz w:val="20"/>
                <w:szCs w:val="20"/>
              </w:rPr>
            </w:pPr>
          </w:p>
        </w:tc>
      </w:tr>
      <w:tr w:rsidR="00B913A0" w:rsidRPr="00655FF3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:rsidR="00B913A0" w:rsidRPr="00F50C0F" w:rsidRDefault="00B913A0" w:rsidP="0028771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:rsidR="00B913A0" w:rsidRPr="00F50C0F" w:rsidRDefault="00B913A0" w:rsidP="0028771C">
            <w:pPr>
              <w:rPr>
                <w:sz w:val="20"/>
                <w:szCs w:val="20"/>
              </w:rPr>
            </w:pPr>
          </w:p>
        </w:tc>
      </w:tr>
      <w:tr w:rsidR="00B913A0" w:rsidRPr="00655FF3" w:rsidTr="0028771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020" w:type="dxa"/>
            <w:vAlign w:val="center"/>
          </w:tcPr>
          <w:p w:rsidR="00B913A0" w:rsidRPr="00F50C0F" w:rsidRDefault="00B913A0" w:rsidP="0028771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:rsidR="00B913A0" w:rsidRPr="00F50C0F" w:rsidRDefault="00B913A0" w:rsidP="0028771C">
            <w:pPr>
              <w:rPr>
                <w:sz w:val="20"/>
                <w:szCs w:val="20"/>
              </w:rPr>
            </w:pPr>
          </w:p>
        </w:tc>
      </w:tr>
    </w:tbl>
    <w:p w:rsidR="00F77F64" w:rsidRPr="00F77F64" w:rsidRDefault="00F77F64" w:rsidP="00935E73">
      <w:pPr>
        <w:pStyle w:val="Ttulo3"/>
        <w:spacing w:before="120" w:after="0"/>
      </w:pPr>
      <w:r>
        <w:t>Glossário</w:t>
      </w:r>
      <w:bookmarkEnd w:id="1"/>
    </w:p>
    <w:p w:rsidR="00C05CDF" w:rsidRDefault="00C05CDF" w:rsidP="00935E73">
      <w:pPr>
        <w:pStyle w:val="Corpodetexto3"/>
        <w:spacing w:before="120"/>
        <w:jc w:val="both"/>
        <w:rPr>
          <w:rFonts w:cs="Arial"/>
          <w:color w:val="4F81BD"/>
          <w:szCs w:val="22"/>
        </w:rPr>
      </w:pPr>
    </w:p>
    <w:tbl>
      <w:tblPr>
        <w:tblW w:w="1026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425"/>
      </w:tblGrid>
      <w:tr w:rsidR="004043F4" w:rsidTr="004043F4">
        <w:trPr>
          <w:trHeight w:val="225"/>
        </w:trPr>
        <w:tc>
          <w:tcPr>
            <w:tcW w:w="2835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43F4" w:rsidRPr="00F50C0F" w:rsidRDefault="008D3693" w:rsidP="004043F4">
            <w:pPr>
              <w:jc w:val="center"/>
              <w:rPr>
                <w:rFonts w:eastAsia="Arial Unicode MS" w:cs="Arial"/>
                <w:b/>
                <w:bCs/>
                <w:sz w:val="20"/>
                <w:szCs w:val="20"/>
              </w:rPr>
            </w:pPr>
            <w:r>
              <w:br w:type="page"/>
            </w:r>
            <w:r w:rsidR="004043F4">
              <w:rPr>
                <w:rFonts w:cs="Arial"/>
                <w:b/>
                <w:bCs/>
                <w:sz w:val="20"/>
                <w:szCs w:val="20"/>
              </w:rPr>
              <w:t>Termo</w:t>
            </w:r>
          </w:p>
        </w:tc>
        <w:tc>
          <w:tcPr>
            <w:tcW w:w="7425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043F4" w:rsidRPr="00F50C0F" w:rsidRDefault="004043F4" w:rsidP="0028771C">
            <w:pPr>
              <w:jc w:val="center"/>
              <w:rPr>
                <w:rFonts w:eastAsia="Arial Unicode MS" w:cs="Arial"/>
                <w:b/>
                <w:bCs/>
                <w:sz w:val="20"/>
                <w:szCs w:val="20"/>
              </w:rPr>
            </w:pPr>
            <w:r>
              <w:rPr>
                <w:rFonts w:eastAsia="Arial Unicode MS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4043F4" w:rsidRPr="00655FF3" w:rsidTr="004043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5" w:type="dxa"/>
            <w:vAlign w:val="center"/>
          </w:tcPr>
          <w:p w:rsidR="004043F4" w:rsidRPr="00F23EBA" w:rsidRDefault="004A062A" w:rsidP="0028771C">
            <w:pPr>
              <w:rPr>
                <w:sz w:val="20"/>
                <w:szCs w:val="20"/>
              </w:rPr>
            </w:pPr>
            <w:r w:rsidRPr="00F23EBA">
              <w:rPr>
                <w:sz w:val="20"/>
                <w:szCs w:val="20"/>
              </w:rPr>
              <w:t>CT</w:t>
            </w:r>
          </w:p>
        </w:tc>
        <w:tc>
          <w:tcPr>
            <w:tcW w:w="7425" w:type="dxa"/>
            <w:vAlign w:val="center"/>
          </w:tcPr>
          <w:p w:rsidR="004043F4" w:rsidRPr="00F23EBA" w:rsidRDefault="004A062A" w:rsidP="0028771C">
            <w:pPr>
              <w:rPr>
                <w:sz w:val="20"/>
                <w:szCs w:val="20"/>
              </w:rPr>
            </w:pPr>
            <w:r w:rsidRPr="00F23EBA">
              <w:rPr>
                <w:sz w:val="20"/>
                <w:szCs w:val="20"/>
              </w:rPr>
              <w:t>Centro de Tecnologia</w:t>
            </w:r>
          </w:p>
        </w:tc>
      </w:tr>
      <w:tr w:rsidR="004043F4" w:rsidRPr="00655FF3" w:rsidTr="004043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5" w:type="dxa"/>
            <w:vAlign w:val="center"/>
          </w:tcPr>
          <w:p w:rsidR="004043F4" w:rsidRPr="00F50C0F" w:rsidRDefault="004A062A" w:rsidP="002877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</w:t>
            </w:r>
            <w:r w:rsidR="007F747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425" w:type="dxa"/>
            <w:vAlign w:val="center"/>
          </w:tcPr>
          <w:p w:rsidR="004043F4" w:rsidRPr="00F50C0F" w:rsidRDefault="00F23EBA" w:rsidP="0028771C">
            <w:pPr>
              <w:rPr>
                <w:sz w:val="20"/>
                <w:szCs w:val="20"/>
              </w:rPr>
            </w:pPr>
            <w:r w:rsidRPr="00F23EBA">
              <w:rPr>
                <w:sz w:val="20"/>
                <w:szCs w:val="20"/>
              </w:rPr>
              <w:t>Centro de Gestão Tecnológica</w:t>
            </w:r>
          </w:p>
        </w:tc>
      </w:tr>
      <w:tr w:rsidR="004043F4" w:rsidRPr="00655FF3" w:rsidTr="004043F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5" w:type="dxa"/>
            <w:vAlign w:val="center"/>
          </w:tcPr>
          <w:p w:rsidR="004043F4" w:rsidRPr="00F50C0F" w:rsidRDefault="004043F4" w:rsidP="0028771C">
            <w:pPr>
              <w:rPr>
                <w:sz w:val="20"/>
                <w:szCs w:val="20"/>
              </w:rPr>
            </w:pPr>
          </w:p>
        </w:tc>
        <w:tc>
          <w:tcPr>
            <w:tcW w:w="7425" w:type="dxa"/>
            <w:vAlign w:val="center"/>
          </w:tcPr>
          <w:p w:rsidR="004043F4" w:rsidRPr="00F50C0F" w:rsidRDefault="004043F4" w:rsidP="0028771C">
            <w:pPr>
              <w:rPr>
                <w:sz w:val="20"/>
                <w:szCs w:val="20"/>
              </w:rPr>
            </w:pPr>
          </w:p>
        </w:tc>
      </w:tr>
    </w:tbl>
    <w:p w:rsidR="008D3693" w:rsidRDefault="008D3693" w:rsidP="00935E73">
      <w:pPr>
        <w:spacing w:before="120"/>
        <w:rPr>
          <w:rFonts w:cs="Arial"/>
          <w:szCs w:val="28"/>
        </w:rPr>
      </w:pPr>
    </w:p>
    <w:p w:rsidR="003B3DFD" w:rsidRPr="003B3DFD" w:rsidRDefault="00BD54AF" w:rsidP="00935E73">
      <w:pPr>
        <w:pStyle w:val="Ttulo2"/>
        <w:spacing w:before="120" w:after="0"/>
      </w:pPr>
      <w:bookmarkStart w:id="2" w:name="_Toc342901353"/>
      <w:r w:rsidRPr="003B3DFD">
        <w:t>Requisitos</w:t>
      </w:r>
      <w:r w:rsidR="00E97380" w:rsidRPr="003B3DFD">
        <w:t xml:space="preserve"> do </w:t>
      </w:r>
      <w:r w:rsidR="008D3693">
        <w:t>Sistema/</w:t>
      </w:r>
      <w:r w:rsidR="00470253">
        <w:t>Software</w:t>
      </w:r>
      <w:bookmarkEnd w:id="2"/>
    </w:p>
    <w:p w:rsidR="00776CDF" w:rsidRDefault="00776CDF" w:rsidP="00935E73">
      <w:pPr>
        <w:pStyle w:val="Ttulo3"/>
        <w:spacing w:before="120" w:after="0"/>
      </w:pPr>
      <w:bookmarkStart w:id="3" w:name="_Toc342901354"/>
      <w:r>
        <w:t>Requisitos Funcionais</w:t>
      </w:r>
      <w:bookmarkEnd w:id="3"/>
    </w:p>
    <w:p w:rsidR="00776CDF" w:rsidRPr="0045610D" w:rsidRDefault="00776CDF" w:rsidP="00935E73">
      <w:pPr>
        <w:spacing w:before="120"/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5715"/>
        <w:gridCol w:w="1514"/>
        <w:gridCol w:w="1736"/>
      </w:tblGrid>
      <w:tr w:rsidR="00EC7D4E" w:rsidRPr="00EE34C4" w:rsidTr="00854CF6">
        <w:tc>
          <w:tcPr>
            <w:tcW w:w="1347" w:type="dxa"/>
            <w:shd w:val="clear" w:color="auto" w:fill="D9D9D9"/>
            <w:vAlign w:val="center"/>
          </w:tcPr>
          <w:p w:rsidR="00EC7D4E" w:rsidRPr="00EE34C4" w:rsidRDefault="00EC7D4E" w:rsidP="00935E73">
            <w:pPr>
              <w:spacing w:before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Código</w:t>
            </w:r>
          </w:p>
        </w:tc>
        <w:tc>
          <w:tcPr>
            <w:tcW w:w="5715" w:type="dxa"/>
            <w:shd w:val="clear" w:color="auto" w:fill="D9D9D9"/>
            <w:vAlign w:val="center"/>
          </w:tcPr>
          <w:p w:rsidR="00EC7D4E" w:rsidRPr="00EE34C4" w:rsidRDefault="00EC7D4E" w:rsidP="00935E73">
            <w:pPr>
              <w:spacing w:before="120"/>
              <w:jc w:val="center"/>
              <w:rPr>
                <w:b/>
                <w:iCs/>
                <w:sz w:val="20"/>
                <w:szCs w:val="20"/>
              </w:rPr>
            </w:pPr>
            <w:r w:rsidRPr="00EE34C4">
              <w:rPr>
                <w:b/>
                <w:iCs/>
                <w:sz w:val="20"/>
                <w:szCs w:val="20"/>
              </w:rPr>
              <w:t>Descrição</w:t>
            </w:r>
            <w:r>
              <w:rPr>
                <w:b/>
                <w:iCs/>
                <w:sz w:val="20"/>
                <w:szCs w:val="20"/>
              </w:rPr>
              <w:t xml:space="preserve"> do Requisito Funcional</w:t>
            </w:r>
          </w:p>
        </w:tc>
        <w:tc>
          <w:tcPr>
            <w:tcW w:w="1514" w:type="dxa"/>
            <w:shd w:val="clear" w:color="auto" w:fill="D9D9D9"/>
          </w:tcPr>
          <w:p w:rsidR="00EC7D4E" w:rsidRDefault="00EC7D4E" w:rsidP="00935E73">
            <w:pPr>
              <w:spacing w:before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Situação</w:t>
            </w:r>
          </w:p>
        </w:tc>
        <w:tc>
          <w:tcPr>
            <w:tcW w:w="1736" w:type="dxa"/>
            <w:shd w:val="clear" w:color="auto" w:fill="D9D9D9"/>
          </w:tcPr>
          <w:p w:rsidR="00EC7D4E" w:rsidRPr="00EE34C4" w:rsidRDefault="00EC7D4E" w:rsidP="00935E73">
            <w:pPr>
              <w:spacing w:before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Prioridade</w:t>
            </w:r>
          </w:p>
        </w:tc>
      </w:tr>
      <w:tr w:rsidR="00EC7D4E" w:rsidRPr="0052293B" w:rsidTr="00854CF6">
        <w:tc>
          <w:tcPr>
            <w:tcW w:w="1347" w:type="dxa"/>
          </w:tcPr>
          <w:p w:rsidR="00EC7D4E" w:rsidRPr="00EC7D4E" w:rsidRDefault="00A17E03" w:rsidP="00CE48F1">
            <w:pPr>
              <w:pStyle w:val="infoblue0"/>
              <w:spacing w:before="120" w:beforeAutospacing="0" w:after="0" w:afterAutospacing="0"/>
              <w:jc w:val="both"/>
              <w:rPr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RF01</w:t>
            </w:r>
          </w:p>
        </w:tc>
        <w:tc>
          <w:tcPr>
            <w:tcW w:w="5715" w:type="dxa"/>
          </w:tcPr>
          <w:p w:rsidR="00EC7D4E" w:rsidRPr="00EC7D4E" w:rsidRDefault="00EC7D4E" w:rsidP="00091081">
            <w:pPr>
              <w:pStyle w:val="infoblue0"/>
              <w:spacing w:before="120" w:beforeAutospacing="0" w:after="0" w:afterAutospacing="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1514" w:type="dxa"/>
          </w:tcPr>
          <w:p w:rsidR="00EC7D4E" w:rsidRPr="00C453F4" w:rsidRDefault="00EC7D4E" w:rsidP="00EC7D4E">
            <w:pPr>
              <w:pStyle w:val="infoblue0"/>
              <w:spacing w:before="120"/>
              <w:jc w:val="both"/>
              <w:rPr>
                <w:rFonts w:ascii="Arial" w:hAnsi="Arial"/>
                <w:iCs/>
                <w:color w:val="4F81BD"/>
                <w:sz w:val="20"/>
                <w:szCs w:val="20"/>
              </w:rPr>
            </w:pPr>
            <w:r w:rsidRPr="00EC7D4E">
              <w:rPr>
                <w:rFonts w:ascii="Arial" w:hAnsi="Arial"/>
                <w:iCs/>
                <w:color w:val="4F81BD"/>
                <w:sz w:val="20"/>
                <w:szCs w:val="20"/>
              </w:rPr>
              <w:t>[proposto,</w:t>
            </w:r>
            <w:r>
              <w:rPr>
                <w:rFonts w:ascii="Arial" w:hAnsi="Arial"/>
                <w:iCs/>
                <w:color w:val="4F81BD"/>
                <w:sz w:val="20"/>
                <w:szCs w:val="20"/>
              </w:rPr>
              <w:t xml:space="preserve"> </w:t>
            </w:r>
            <w:r w:rsidRPr="00EC7D4E">
              <w:rPr>
                <w:rFonts w:ascii="Arial" w:hAnsi="Arial"/>
                <w:iCs/>
                <w:color w:val="4F81BD"/>
                <w:sz w:val="20"/>
                <w:szCs w:val="20"/>
              </w:rPr>
              <w:t>aprovado,</w:t>
            </w:r>
            <w:r>
              <w:rPr>
                <w:rFonts w:ascii="Arial" w:hAnsi="Arial"/>
                <w:iCs/>
                <w:color w:val="4F81BD"/>
                <w:sz w:val="20"/>
                <w:szCs w:val="20"/>
              </w:rPr>
              <w:t xml:space="preserve"> </w:t>
            </w:r>
            <w:r w:rsidRPr="00EC7D4E">
              <w:rPr>
                <w:rFonts w:ascii="Arial" w:hAnsi="Arial"/>
                <w:iCs/>
                <w:color w:val="4F81BD"/>
                <w:sz w:val="20"/>
                <w:szCs w:val="20"/>
              </w:rPr>
              <w:t>cancelado]</w:t>
            </w:r>
          </w:p>
        </w:tc>
        <w:tc>
          <w:tcPr>
            <w:tcW w:w="1736" w:type="dxa"/>
          </w:tcPr>
          <w:p w:rsidR="00EC7D4E" w:rsidRPr="00C453F4" w:rsidRDefault="00EC7D4E" w:rsidP="009E637F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  <w:color w:val="4F81BD"/>
                <w:sz w:val="20"/>
                <w:szCs w:val="20"/>
              </w:rPr>
            </w:pPr>
            <w:r w:rsidRPr="00C453F4">
              <w:rPr>
                <w:rFonts w:ascii="Arial" w:hAnsi="Arial"/>
                <w:iCs/>
                <w:color w:val="4F81BD"/>
                <w:sz w:val="20"/>
                <w:szCs w:val="20"/>
              </w:rPr>
              <w:t>&lt;</w:t>
            </w:r>
            <w:r>
              <w:rPr>
                <w:rFonts w:ascii="Arial" w:hAnsi="Arial"/>
                <w:iCs/>
                <w:color w:val="4F81BD"/>
                <w:sz w:val="20"/>
                <w:szCs w:val="20"/>
              </w:rPr>
              <w:t>Alta, Média, Baixa</w:t>
            </w:r>
            <w:r w:rsidRPr="00C453F4">
              <w:rPr>
                <w:rFonts w:ascii="Arial" w:hAnsi="Arial"/>
                <w:iCs/>
                <w:color w:val="4F81BD"/>
                <w:sz w:val="20"/>
                <w:szCs w:val="20"/>
              </w:rPr>
              <w:t>&gt;</w:t>
            </w:r>
          </w:p>
        </w:tc>
      </w:tr>
      <w:tr w:rsidR="00EC7D4E" w:rsidRPr="0052293B" w:rsidTr="00854CF6">
        <w:tc>
          <w:tcPr>
            <w:tcW w:w="1347" w:type="dxa"/>
          </w:tcPr>
          <w:p w:rsidR="00EC7D4E" w:rsidRPr="00EC7D4E" w:rsidRDefault="00A17E03" w:rsidP="00CE48F1">
            <w:pPr>
              <w:spacing w:before="12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RF02</w:t>
            </w:r>
          </w:p>
        </w:tc>
        <w:tc>
          <w:tcPr>
            <w:tcW w:w="5715" w:type="dxa"/>
          </w:tcPr>
          <w:p w:rsidR="00EC7D4E" w:rsidRPr="0052293B" w:rsidRDefault="00EC7D4E" w:rsidP="007F7477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1514" w:type="dxa"/>
          </w:tcPr>
          <w:p w:rsidR="00EC7D4E" w:rsidRPr="0052293B" w:rsidRDefault="00EC7D4E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1736" w:type="dxa"/>
          </w:tcPr>
          <w:p w:rsidR="00EC7D4E" w:rsidRPr="0052293B" w:rsidRDefault="00EC7D4E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</w:tr>
      <w:tr w:rsidR="001B431A" w:rsidRPr="0052293B" w:rsidTr="00854CF6">
        <w:tc>
          <w:tcPr>
            <w:tcW w:w="1347" w:type="dxa"/>
          </w:tcPr>
          <w:p w:rsidR="001B431A" w:rsidRPr="00EC7D4E" w:rsidRDefault="001B431A" w:rsidP="00CE48F1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715" w:type="dxa"/>
          </w:tcPr>
          <w:p w:rsidR="001B431A" w:rsidRDefault="001B431A" w:rsidP="007F7477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1514" w:type="dxa"/>
          </w:tcPr>
          <w:p w:rsidR="001B431A" w:rsidRPr="0052293B" w:rsidRDefault="001B431A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1736" w:type="dxa"/>
          </w:tcPr>
          <w:p w:rsidR="001B431A" w:rsidRPr="0052293B" w:rsidRDefault="001B431A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</w:tr>
      <w:tr w:rsidR="00EC7D4E" w:rsidRPr="0052293B" w:rsidTr="00854CF6">
        <w:tc>
          <w:tcPr>
            <w:tcW w:w="1347" w:type="dxa"/>
          </w:tcPr>
          <w:p w:rsidR="00EC7D4E" w:rsidRPr="00EC7D4E" w:rsidRDefault="00EC7D4E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715" w:type="dxa"/>
          </w:tcPr>
          <w:p w:rsidR="00EC7D4E" w:rsidRPr="0052293B" w:rsidRDefault="00EC7D4E" w:rsidP="007F7477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14" w:type="dxa"/>
          </w:tcPr>
          <w:p w:rsidR="00EC7D4E" w:rsidRPr="0052293B" w:rsidRDefault="00EC7D4E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36" w:type="dxa"/>
          </w:tcPr>
          <w:p w:rsidR="00EC7D4E" w:rsidRPr="0052293B" w:rsidRDefault="00EC7D4E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EC7D4E" w:rsidRPr="0052293B" w:rsidTr="00854CF6">
        <w:tc>
          <w:tcPr>
            <w:tcW w:w="1347" w:type="dxa"/>
          </w:tcPr>
          <w:p w:rsidR="00EC7D4E" w:rsidRPr="00EC7D4E" w:rsidRDefault="00EC7D4E" w:rsidP="00CE48F1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715" w:type="dxa"/>
          </w:tcPr>
          <w:p w:rsidR="00EC7D4E" w:rsidRPr="0052293B" w:rsidRDefault="00EC7D4E" w:rsidP="00854CF6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14" w:type="dxa"/>
          </w:tcPr>
          <w:p w:rsidR="00EC7D4E" w:rsidRPr="0052293B" w:rsidRDefault="00EC7D4E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36" w:type="dxa"/>
          </w:tcPr>
          <w:p w:rsidR="00EC7D4E" w:rsidRPr="0052293B" w:rsidRDefault="00EC7D4E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</w:tbl>
    <w:p w:rsidR="001B431A" w:rsidRDefault="001B431A" w:rsidP="001B431A">
      <w:pPr>
        <w:pStyle w:val="Ttulo3"/>
        <w:numPr>
          <w:ilvl w:val="0"/>
          <w:numId w:val="0"/>
        </w:numPr>
        <w:spacing w:before="120" w:after="0"/>
        <w:ind w:left="720"/>
      </w:pPr>
      <w:bookmarkStart w:id="4" w:name="_Toc342901355"/>
    </w:p>
    <w:p w:rsidR="00C05CDF" w:rsidRDefault="00C05CDF" w:rsidP="003A559D">
      <w:pPr>
        <w:pStyle w:val="Ttulo3"/>
        <w:spacing w:before="120" w:after="0"/>
      </w:pPr>
      <w:r>
        <w:t>Requisitos Não Funcionais</w:t>
      </w:r>
      <w:bookmarkEnd w:id="4"/>
    </w:p>
    <w:p w:rsidR="000E163A" w:rsidRPr="00DE14AA" w:rsidRDefault="000E163A" w:rsidP="003A559D">
      <w:pPr>
        <w:pStyle w:val="infoblue0"/>
        <w:keepNext/>
        <w:spacing w:before="120" w:beforeAutospacing="0" w:after="0" w:afterAutospacing="0"/>
        <w:ind w:firstLine="708"/>
        <w:jc w:val="both"/>
        <w:rPr>
          <w:rFonts w:ascii="Arial" w:hAnsi="Arial"/>
          <w:iCs/>
          <w:color w:val="4F81BD"/>
          <w:sz w:val="20"/>
          <w:szCs w:val="20"/>
        </w:rPr>
      </w:pPr>
    </w:p>
    <w:tbl>
      <w:tblPr>
        <w:tblW w:w="103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5902"/>
        <w:gridCol w:w="1551"/>
        <w:gridCol w:w="1775"/>
      </w:tblGrid>
      <w:tr w:rsidR="00CE48F1" w:rsidRPr="00EE34C4" w:rsidTr="00CE48F1">
        <w:tc>
          <w:tcPr>
            <w:tcW w:w="1084" w:type="dxa"/>
            <w:shd w:val="clear" w:color="auto" w:fill="D9D9D9"/>
            <w:vAlign w:val="center"/>
          </w:tcPr>
          <w:p w:rsidR="00CE48F1" w:rsidRPr="00EE34C4" w:rsidRDefault="00CE48F1" w:rsidP="003A559D">
            <w:pPr>
              <w:keepNext/>
              <w:spacing w:before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Código</w:t>
            </w:r>
          </w:p>
        </w:tc>
        <w:tc>
          <w:tcPr>
            <w:tcW w:w="5902" w:type="dxa"/>
            <w:shd w:val="clear" w:color="auto" w:fill="D9D9D9"/>
            <w:vAlign w:val="center"/>
          </w:tcPr>
          <w:p w:rsidR="00CE48F1" w:rsidRPr="00EE34C4" w:rsidRDefault="00CE48F1" w:rsidP="003A559D">
            <w:pPr>
              <w:keepNext/>
              <w:spacing w:before="120"/>
              <w:jc w:val="center"/>
              <w:rPr>
                <w:b/>
                <w:iCs/>
                <w:sz w:val="20"/>
                <w:szCs w:val="20"/>
              </w:rPr>
            </w:pPr>
            <w:r w:rsidRPr="00EE34C4">
              <w:rPr>
                <w:b/>
                <w:iCs/>
                <w:sz w:val="20"/>
                <w:szCs w:val="20"/>
              </w:rPr>
              <w:t>Descrição</w:t>
            </w:r>
            <w:r>
              <w:rPr>
                <w:b/>
                <w:iCs/>
                <w:sz w:val="20"/>
                <w:szCs w:val="20"/>
              </w:rPr>
              <w:t xml:space="preserve"> do Requisito Não Funcional</w:t>
            </w:r>
          </w:p>
        </w:tc>
        <w:tc>
          <w:tcPr>
            <w:tcW w:w="1551" w:type="dxa"/>
            <w:shd w:val="clear" w:color="auto" w:fill="D9D9D9"/>
          </w:tcPr>
          <w:p w:rsidR="00CE48F1" w:rsidRDefault="00CE48F1" w:rsidP="003A559D">
            <w:pPr>
              <w:keepNext/>
              <w:spacing w:before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Situação</w:t>
            </w:r>
          </w:p>
        </w:tc>
        <w:tc>
          <w:tcPr>
            <w:tcW w:w="1775" w:type="dxa"/>
            <w:shd w:val="clear" w:color="auto" w:fill="D9D9D9"/>
          </w:tcPr>
          <w:p w:rsidR="00CE48F1" w:rsidRPr="00EE34C4" w:rsidRDefault="00CE48F1" w:rsidP="003A559D">
            <w:pPr>
              <w:keepNext/>
              <w:spacing w:before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Prioridade</w:t>
            </w:r>
          </w:p>
        </w:tc>
      </w:tr>
      <w:tr w:rsidR="00CE48F1" w:rsidRPr="00EE34C4" w:rsidTr="00CE48F1">
        <w:tc>
          <w:tcPr>
            <w:tcW w:w="6986" w:type="dxa"/>
            <w:gridSpan w:val="2"/>
            <w:shd w:val="clear" w:color="auto" w:fill="BFBFBF"/>
            <w:vAlign w:val="center"/>
          </w:tcPr>
          <w:p w:rsidR="00CE48F1" w:rsidRPr="00EE34C4" w:rsidRDefault="00CE48F1" w:rsidP="00935E73">
            <w:pPr>
              <w:pStyle w:val="CabealhodeTabela"/>
              <w:spacing w:before="120"/>
              <w:ind w:left="-54" w:right="-27"/>
              <w:jc w:val="both"/>
              <w:rPr>
                <w:b w:val="0"/>
                <w:iCs/>
                <w:sz w:val="20"/>
                <w:szCs w:val="20"/>
              </w:rPr>
            </w:pPr>
            <w:r w:rsidRPr="002F369A">
              <w:rPr>
                <w:sz w:val="20"/>
              </w:rPr>
              <w:t xml:space="preserve">Requisitos de Comunicação de Dados, Interface e Interoperabilidade: </w:t>
            </w:r>
            <w:r w:rsidRPr="00E535BF">
              <w:rPr>
                <w:b w:val="0"/>
                <w:iCs/>
                <w:color w:val="4F81BD"/>
                <w:sz w:val="20"/>
                <w:szCs w:val="20"/>
              </w:rPr>
              <w:t>descrevem como será a comunicação de dados no software, com outros software ou mesmo com hardware. É importante definir as interfaces de comunicação que devem ser suportadas pelo aplicativo. Todas as interfaces de hardware que devem ser suportadas pelo software, incluindo a estrutura lógica, os endereços físicos, o comportamento esperado, dentre outros devem ser identificadas, bem como as interfaces de software com outros componentes do software.</w:t>
            </w:r>
          </w:p>
        </w:tc>
        <w:tc>
          <w:tcPr>
            <w:tcW w:w="1551" w:type="dxa"/>
            <w:shd w:val="clear" w:color="auto" w:fill="BFBFBF"/>
          </w:tcPr>
          <w:p w:rsidR="00CE48F1" w:rsidRPr="002F369A" w:rsidRDefault="00CE48F1" w:rsidP="00935E7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  <w:r w:rsidRPr="00EC7D4E">
              <w:rPr>
                <w:iCs/>
                <w:color w:val="4F81BD"/>
                <w:sz w:val="20"/>
                <w:szCs w:val="20"/>
              </w:rPr>
              <w:t>[proposto,</w:t>
            </w:r>
            <w:r>
              <w:rPr>
                <w:iCs/>
                <w:color w:val="4F81BD"/>
                <w:sz w:val="20"/>
                <w:szCs w:val="20"/>
              </w:rPr>
              <w:t xml:space="preserve"> </w:t>
            </w:r>
            <w:r w:rsidRPr="00EC7D4E">
              <w:rPr>
                <w:iCs/>
                <w:color w:val="4F81BD"/>
                <w:sz w:val="20"/>
                <w:szCs w:val="20"/>
              </w:rPr>
              <w:t>aprovado,</w:t>
            </w:r>
            <w:r>
              <w:rPr>
                <w:iCs/>
                <w:color w:val="4F81BD"/>
                <w:sz w:val="20"/>
                <w:szCs w:val="20"/>
              </w:rPr>
              <w:t xml:space="preserve"> </w:t>
            </w:r>
            <w:r w:rsidRPr="00EC7D4E">
              <w:rPr>
                <w:iCs/>
                <w:color w:val="4F81BD"/>
                <w:sz w:val="20"/>
                <w:szCs w:val="20"/>
              </w:rPr>
              <w:t>cancelado]</w:t>
            </w:r>
          </w:p>
        </w:tc>
        <w:tc>
          <w:tcPr>
            <w:tcW w:w="1775" w:type="dxa"/>
            <w:shd w:val="clear" w:color="auto" w:fill="BFBFBF"/>
          </w:tcPr>
          <w:p w:rsidR="00CE48F1" w:rsidRPr="002F369A" w:rsidRDefault="00CE48F1" w:rsidP="00935E7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  <w:r w:rsidRPr="00C453F4">
              <w:rPr>
                <w:iCs/>
                <w:color w:val="4F81BD"/>
                <w:sz w:val="20"/>
                <w:szCs w:val="20"/>
              </w:rPr>
              <w:t>&lt;</w:t>
            </w:r>
            <w:r>
              <w:rPr>
                <w:iCs/>
                <w:color w:val="4F81BD"/>
                <w:sz w:val="20"/>
                <w:szCs w:val="20"/>
              </w:rPr>
              <w:t>Alta, Média, Baixa</w:t>
            </w:r>
            <w:r w:rsidRPr="00C453F4">
              <w:rPr>
                <w:iCs/>
                <w:color w:val="4F81BD"/>
                <w:sz w:val="20"/>
                <w:szCs w:val="20"/>
              </w:rPr>
              <w:t>&gt;</w:t>
            </w:r>
          </w:p>
        </w:tc>
      </w:tr>
      <w:tr w:rsidR="00CE48F1" w:rsidRPr="0052293B" w:rsidTr="00CE48F1">
        <w:tc>
          <w:tcPr>
            <w:tcW w:w="1084" w:type="dxa"/>
          </w:tcPr>
          <w:p w:rsidR="00CE48F1" w:rsidRPr="00CE48F1" w:rsidRDefault="00A17E03" w:rsidP="00935E73">
            <w:pPr>
              <w:pStyle w:val="infoblue0"/>
              <w:spacing w:before="120" w:beforeAutospacing="0" w:after="0" w:afterAutospacing="0"/>
              <w:jc w:val="both"/>
              <w:rPr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RNF01</w:t>
            </w:r>
          </w:p>
        </w:tc>
        <w:tc>
          <w:tcPr>
            <w:tcW w:w="5902" w:type="dxa"/>
          </w:tcPr>
          <w:p w:rsidR="00CE48F1" w:rsidRPr="00CE48F1" w:rsidRDefault="00CE48F1" w:rsidP="00854CF6">
            <w:pPr>
              <w:pStyle w:val="infoblue0"/>
              <w:spacing w:before="120" w:beforeAutospacing="0" w:after="0" w:afterAutospacing="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CE48F1" w:rsidRPr="00CE48F1" w:rsidRDefault="00CE48F1" w:rsidP="00935E73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CE48F1" w:rsidRPr="00CE48F1" w:rsidRDefault="00CE48F1" w:rsidP="00935E73">
            <w:pPr>
              <w:pStyle w:val="infoblue0"/>
              <w:spacing w:before="120" w:beforeAutospacing="0" w:after="0" w:afterAutospacing="0"/>
              <w:jc w:val="both"/>
              <w:rPr>
                <w:rFonts w:ascii="Arial" w:hAnsi="Arial"/>
                <w:iCs/>
                <w:sz w:val="20"/>
                <w:szCs w:val="20"/>
              </w:rPr>
            </w:pPr>
          </w:p>
        </w:tc>
      </w:tr>
      <w:tr w:rsidR="00CE48F1" w:rsidRPr="0052293B" w:rsidTr="00CE48F1">
        <w:tc>
          <w:tcPr>
            <w:tcW w:w="1084" w:type="dxa"/>
          </w:tcPr>
          <w:p w:rsidR="00CE48F1" w:rsidRPr="0052293B" w:rsidRDefault="00CE48F1" w:rsidP="00CE48F1">
            <w:pPr>
              <w:spacing w:before="12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color w:val="4F81BD"/>
                <w:sz w:val="20"/>
                <w:szCs w:val="20"/>
              </w:rPr>
              <w:lastRenderedPageBreak/>
              <w:t>RNF02</w:t>
            </w:r>
          </w:p>
        </w:tc>
        <w:tc>
          <w:tcPr>
            <w:tcW w:w="5902" w:type="dxa"/>
          </w:tcPr>
          <w:p w:rsidR="00CE48F1" w:rsidRPr="0052293B" w:rsidRDefault="00CE48F1" w:rsidP="007F7477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CE48F1" w:rsidRPr="0052293B" w:rsidRDefault="00CE48F1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CE48F1" w:rsidRPr="0052293B" w:rsidRDefault="00CE48F1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</w:tr>
      <w:tr w:rsidR="00CE48F1" w:rsidRPr="0052293B" w:rsidTr="00CE48F1">
        <w:tc>
          <w:tcPr>
            <w:tcW w:w="1084" w:type="dxa"/>
          </w:tcPr>
          <w:p w:rsidR="00CE48F1" w:rsidRPr="0052293B" w:rsidRDefault="00CE48F1" w:rsidP="00CE48F1">
            <w:pPr>
              <w:spacing w:before="12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color w:val="4F81BD"/>
                <w:sz w:val="20"/>
                <w:szCs w:val="20"/>
              </w:rPr>
              <w:t>RNF03</w:t>
            </w:r>
          </w:p>
        </w:tc>
        <w:tc>
          <w:tcPr>
            <w:tcW w:w="5902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CE48F1" w:rsidRPr="00EE34C4" w:rsidTr="00CE48F1">
        <w:tc>
          <w:tcPr>
            <w:tcW w:w="6986" w:type="dxa"/>
            <w:gridSpan w:val="2"/>
            <w:shd w:val="clear" w:color="auto" w:fill="BFBFBF"/>
            <w:vAlign w:val="center"/>
          </w:tcPr>
          <w:p w:rsidR="00CE48F1" w:rsidRPr="00EE34C4" w:rsidRDefault="00CE48F1" w:rsidP="00935E73">
            <w:pPr>
              <w:pStyle w:val="CabealhodeTabela"/>
              <w:spacing w:before="120"/>
              <w:ind w:left="-54" w:right="-27"/>
              <w:jc w:val="both"/>
              <w:rPr>
                <w:b w:val="0"/>
                <w:iCs/>
                <w:sz w:val="20"/>
                <w:szCs w:val="20"/>
              </w:rPr>
            </w:pPr>
            <w:r w:rsidRPr="002F369A">
              <w:rPr>
                <w:sz w:val="20"/>
              </w:rPr>
              <w:t xml:space="preserve">Requisitos de Confiabilidade: </w:t>
            </w:r>
            <w:r w:rsidRPr="00E535BF">
              <w:rPr>
                <w:b w:val="0"/>
                <w:iCs/>
                <w:color w:val="4F81BD"/>
                <w:sz w:val="20"/>
                <w:szCs w:val="20"/>
              </w:rPr>
              <w:t>envolvem tolerância a falhas, previsibilidade, recuperação e precisão de informações.</w:t>
            </w:r>
          </w:p>
        </w:tc>
        <w:tc>
          <w:tcPr>
            <w:tcW w:w="1551" w:type="dxa"/>
            <w:shd w:val="clear" w:color="auto" w:fill="BFBFBF"/>
          </w:tcPr>
          <w:p w:rsidR="00CE48F1" w:rsidRPr="002F369A" w:rsidRDefault="00CE48F1" w:rsidP="00935E7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  <w:tc>
          <w:tcPr>
            <w:tcW w:w="1775" w:type="dxa"/>
            <w:shd w:val="clear" w:color="auto" w:fill="BFBFBF"/>
          </w:tcPr>
          <w:p w:rsidR="00CE48F1" w:rsidRPr="002F369A" w:rsidRDefault="00CE48F1" w:rsidP="00935E7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</w:tr>
      <w:tr w:rsidR="00CE48F1" w:rsidRPr="0052293B" w:rsidTr="00CE48F1">
        <w:tc>
          <w:tcPr>
            <w:tcW w:w="1084" w:type="dxa"/>
          </w:tcPr>
          <w:p w:rsidR="00CE48F1" w:rsidRPr="0052293B" w:rsidRDefault="00CE48F1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  <w:r w:rsidRPr="00C453F4">
              <w:rPr>
                <w:iCs/>
                <w:color w:val="4F81BD"/>
                <w:sz w:val="20"/>
                <w:szCs w:val="20"/>
              </w:rPr>
              <w:t>&lt;</w:t>
            </w:r>
            <w:r>
              <w:rPr>
                <w:iCs/>
                <w:color w:val="4F81BD"/>
                <w:sz w:val="20"/>
                <w:szCs w:val="20"/>
              </w:rPr>
              <w:t>RNF04&gt;</w:t>
            </w:r>
          </w:p>
        </w:tc>
        <w:tc>
          <w:tcPr>
            <w:tcW w:w="5902" w:type="dxa"/>
          </w:tcPr>
          <w:p w:rsidR="00CE48F1" w:rsidRPr="0052293B" w:rsidRDefault="00CE48F1" w:rsidP="00091081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CE48F1" w:rsidRPr="0052293B" w:rsidTr="00CE48F1">
        <w:tc>
          <w:tcPr>
            <w:tcW w:w="1084" w:type="dxa"/>
          </w:tcPr>
          <w:p w:rsidR="00CE48F1" w:rsidRPr="0052293B" w:rsidRDefault="00CE48F1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  <w:r w:rsidRPr="00C453F4">
              <w:rPr>
                <w:iCs/>
                <w:color w:val="4F81BD"/>
                <w:sz w:val="20"/>
                <w:szCs w:val="20"/>
              </w:rPr>
              <w:t>&lt;</w:t>
            </w:r>
            <w:r>
              <w:rPr>
                <w:iCs/>
                <w:color w:val="4F81BD"/>
                <w:sz w:val="20"/>
                <w:szCs w:val="20"/>
              </w:rPr>
              <w:t>RNF05&gt;</w:t>
            </w:r>
          </w:p>
        </w:tc>
        <w:tc>
          <w:tcPr>
            <w:tcW w:w="5902" w:type="dxa"/>
          </w:tcPr>
          <w:p w:rsidR="00CE48F1" w:rsidRPr="0052293B" w:rsidRDefault="00CE48F1" w:rsidP="00854CF6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CE48F1" w:rsidRPr="0052293B" w:rsidTr="00CE48F1">
        <w:tc>
          <w:tcPr>
            <w:tcW w:w="1084" w:type="dxa"/>
          </w:tcPr>
          <w:p w:rsidR="00CE48F1" w:rsidRPr="0052293B" w:rsidRDefault="00CE48F1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  <w:r w:rsidRPr="00C453F4">
              <w:rPr>
                <w:iCs/>
                <w:color w:val="4F81BD"/>
                <w:sz w:val="20"/>
                <w:szCs w:val="20"/>
              </w:rPr>
              <w:t>&lt;</w:t>
            </w:r>
            <w:r>
              <w:rPr>
                <w:iCs/>
                <w:color w:val="4F81BD"/>
                <w:sz w:val="20"/>
                <w:szCs w:val="20"/>
              </w:rPr>
              <w:t>RNF06&gt;</w:t>
            </w:r>
          </w:p>
        </w:tc>
        <w:tc>
          <w:tcPr>
            <w:tcW w:w="5902" w:type="dxa"/>
          </w:tcPr>
          <w:p w:rsidR="00CE48F1" w:rsidRPr="0052293B" w:rsidRDefault="00CE48F1" w:rsidP="00854CF6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7F7477" w:rsidRPr="0052293B" w:rsidTr="00CE48F1">
        <w:tc>
          <w:tcPr>
            <w:tcW w:w="1084" w:type="dxa"/>
          </w:tcPr>
          <w:p w:rsidR="007F7477" w:rsidRPr="00C453F4" w:rsidRDefault="007F7477" w:rsidP="00935E73">
            <w:pPr>
              <w:spacing w:before="120"/>
              <w:jc w:val="both"/>
              <w:rPr>
                <w:iCs/>
                <w:color w:val="4F81BD"/>
                <w:sz w:val="20"/>
                <w:szCs w:val="20"/>
              </w:rPr>
            </w:pPr>
            <w:r>
              <w:rPr>
                <w:iCs/>
                <w:color w:val="4F81BD"/>
                <w:sz w:val="20"/>
                <w:szCs w:val="20"/>
              </w:rPr>
              <w:t>&lt;RNF07&gt;</w:t>
            </w:r>
          </w:p>
        </w:tc>
        <w:tc>
          <w:tcPr>
            <w:tcW w:w="5902" w:type="dxa"/>
          </w:tcPr>
          <w:p w:rsidR="007F7477" w:rsidRDefault="007F7477" w:rsidP="00854CF6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7F7477" w:rsidRPr="0052293B" w:rsidRDefault="007F7477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7F7477" w:rsidRPr="0052293B" w:rsidRDefault="007F7477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CE48F1" w:rsidRPr="00EE34C4" w:rsidTr="00CE48F1">
        <w:tc>
          <w:tcPr>
            <w:tcW w:w="6986" w:type="dxa"/>
            <w:gridSpan w:val="2"/>
            <w:shd w:val="clear" w:color="auto" w:fill="BFBFBF"/>
            <w:vAlign w:val="center"/>
          </w:tcPr>
          <w:p w:rsidR="00CE48F1" w:rsidRPr="00EE34C4" w:rsidRDefault="00CE48F1" w:rsidP="00935E73">
            <w:pPr>
              <w:pStyle w:val="CabealhodeTabela"/>
              <w:spacing w:before="120"/>
              <w:ind w:left="-54" w:right="-27"/>
              <w:jc w:val="both"/>
              <w:rPr>
                <w:b w:val="0"/>
                <w:iCs/>
                <w:sz w:val="20"/>
                <w:szCs w:val="20"/>
              </w:rPr>
            </w:pPr>
            <w:r w:rsidRPr="002F369A">
              <w:rPr>
                <w:sz w:val="20"/>
              </w:rPr>
              <w:t xml:space="preserve">Requisitos de Desempenho e Robustez: </w:t>
            </w:r>
            <w:r w:rsidRPr="00E535BF">
              <w:rPr>
                <w:b w:val="0"/>
                <w:iCs/>
                <w:color w:val="4F81BD"/>
                <w:sz w:val="20"/>
                <w:szCs w:val="20"/>
              </w:rPr>
              <w:t>especificam a velocidade de processamento e de recuperação de informações, tempo de resposta, taxa de utilização de recursos computacionais etc.</w:t>
            </w:r>
          </w:p>
        </w:tc>
        <w:tc>
          <w:tcPr>
            <w:tcW w:w="1551" w:type="dxa"/>
            <w:shd w:val="clear" w:color="auto" w:fill="BFBFBF"/>
          </w:tcPr>
          <w:p w:rsidR="00CE48F1" w:rsidRPr="002F369A" w:rsidRDefault="00CE48F1" w:rsidP="00935E7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  <w:tc>
          <w:tcPr>
            <w:tcW w:w="1775" w:type="dxa"/>
            <w:shd w:val="clear" w:color="auto" w:fill="BFBFBF"/>
          </w:tcPr>
          <w:p w:rsidR="00CE48F1" w:rsidRPr="002F369A" w:rsidRDefault="00CE48F1" w:rsidP="00935E7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</w:tr>
      <w:tr w:rsidR="00CE48F1" w:rsidRPr="0052293B" w:rsidTr="00CE48F1">
        <w:tc>
          <w:tcPr>
            <w:tcW w:w="1084" w:type="dxa"/>
          </w:tcPr>
          <w:p w:rsidR="00CE48F1" w:rsidRPr="0052293B" w:rsidRDefault="00CE48F1" w:rsidP="00935E7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CE48F1" w:rsidRPr="0052293B" w:rsidRDefault="00CE48F1" w:rsidP="00854CF6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CE48F1" w:rsidRPr="0052293B" w:rsidRDefault="00CE48F1" w:rsidP="00935E7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EE34C4" w:rsidTr="00CE48F1">
        <w:tc>
          <w:tcPr>
            <w:tcW w:w="6986" w:type="dxa"/>
            <w:gridSpan w:val="2"/>
            <w:shd w:val="clear" w:color="auto" w:fill="BFBFBF"/>
            <w:vAlign w:val="center"/>
          </w:tcPr>
          <w:p w:rsidR="004C7563" w:rsidRPr="00EE34C4" w:rsidRDefault="004C7563" w:rsidP="004C7563">
            <w:pPr>
              <w:pStyle w:val="CabealhodeTabela"/>
              <w:spacing w:before="120"/>
              <w:ind w:left="-54" w:right="-27"/>
              <w:rPr>
                <w:b w:val="0"/>
                <w:iCs/>
                <w:sz w:val="20"/>
                <w:szCs w:val="20"/>
              </w:rPr>
            </w:pPr>
            <w:r w:rsidRPr="002F369A">
              <w:rPr>
                <w:sz w:val="20"/>
              </w:rPr>
              <w:t xml:space="preserve">Requisitos de Disponibilidade: </w:t>
            </w:r>
            <w:r w:rsidRPr="00E535BF">
              <w:rPr>
                <w:b w:val="0"/>
                <w:iCs/>
                <w:color w:val="4F81BD"/>
                <w:sz w:val="20"/>
                <w:szCs w:val="20"/>
              </w:rPr>
              <w:t>envolvem tempo de ociosidade e disponibilidade do software.</w:t>
            </w:r>
          </w:p>
        </w:tc>
        <w:tc>
          <w:tcPr>
            <w:tcW w:w="1551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rPr>
                <w:sz w:val="20"/>
              </w:rPr>
            </w:pPr>
          </w:p>
        </w:tc>
        <w:tc>
          <w:tcPr>
            <w:tcW w:w="1775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rPr>
                <w:sz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rPr>
          <w:trHeight w:val="417"/>
        </w:trPr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EE34C4" w:rsidTr="00CE48F1">
        <w:tc>
          <w:tcPr>
            <w:tcW w:w="6986" w:type="dxa"/>
            <w:gridSpan w:val="2"/>
            <w:shd w:val="clear" w:color="auto" w:fill="BFBFBF"/>
            <w:vAlign w:val="center"/>
          </w:tcPr>
          <w:p w:rsidR="004C7563" w:rsidRPr="00EE34C4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b w:val="0"/>
                <w:iCs/>
                <w:sz w:val="20"/>
                <w:szCs w:val="20"/>
              </w:rPr>
            </w:pPr>
            <w:r w:rsidRPr="002F369A">
              <w:rPr>
                <w:sz w:val="20"/>
              </w:rPr>
              <w:t xml:space="preserve">Requisitos de Manutenibilidade: </w:t>
            </w:r>
            <w:r w:rsidRPr="00E535BF">
              <w:rPr>
                <w:b w:val="0"/>
                <w:iCs/>
                <w:color w:val="4F81BD"/>
                <w:sz w:val="20"/>
                <w:szCs w:val="20"/>
              </w:rPr>
              <w:t>aprimoram a manutenibilidade do software, incluindo padrões de codificação, convenções de nomeação, bibliotecas de classes, acesso à manutenção e utilitários de manutenção. Esses requisitos estão relacionados com a habilidade do software em ser modificado de forma rápida e com baixo custo, geralmente esses requisitos não são impostos ao software, mas ao seu processo de desenvolvimento.</w:t>
            </w:r>
          </w:p>
        </w:tc>
        <w:tc>
          <w:tcPr>
            <w:tcW w:w="1551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  <w:tc>
          <w:tcPr>
            <w:tcW w:w="1775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EE34C4" w:rsidTr="00CE48F1">
        <w:tc>
          <w:tcPr>
            <w:tcW w:w="6986" w:type="dxa"/>
            <w:gridSpan w:val="2"/>
            <w:shd w:val="clear" w:color="auto" w:fill="BFBFBF"/>
            <w:vAlign w:val="center"/>
          </w:tcPr>
          <w:p w:rsidR="004C7563" w:rsidRPr="00EE34C4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b w:val="0"/>
                <w:iCs/>
                <w:sz w:val="20"/>
                <w:szCs w:val="20"/>
              </w:rPr>
            </w:pPr>
            <w:r w:rsidRPr="002F369A">
              <w:rPr>
                <w:sz w:val="20"/>
              </w:rPr>
              <w:t xml:space="preserve">Requisitos de Portabilidade: </w:t>
            </w:r>
            <w:r w:rsidRPr="00E535BF">
              <w:rPr>
                <w:b w:val="0"/>
                <w:iCs/>
                <w:color w:val="4F81BD"/>
                <w:sz w:val="20"/>
                <w:szCs w:val="20"/>
              </w:rPr>
              <w:t>relacionados com a habilidade do software em rodar em diferentes configurações de ambiente, como de hardware, software, browsers etc.</w:t>
            </w:r>
          </w:p>
        </w:tc>
        <w:tc>
          <w:tcPr>
            <w:tcW w:w="1551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  <w:tc>
          <w:tcPr>
            <w:tcW w:w="1775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rPr>
          <w:trHeight w:val="417"/>
        </w:trPr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EE34C4" w:rsidTr="00CE48F1">
        <w:tc>
          <w:tcPr>
            <w:tcW w:w="6986" w:type="dxa"/>
            <w:gridSpan w:val="2"/>
            <w:shd w:val="clear" w:color="auto" w:fill="BFBFBF"/>
            <w:vAlign w:val="center"/>
          </w:tcPr>
          <w:p w:rsidR="004C7563" w:rsidRPr="00EE34C4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b w:val="0"/>
                <w:iCs/>
                <w:sz w:val="20"/>
                <w:szCs w:val="20"/>
              </w:rPr>
            </w:pPr>
            <w:r w:rsidRPr="002F369A">
              <w:rPr>
                <w:sz w:val="20"/>
              </w:rPr>
              <w:t xml:space="preserve">Requisitos de Segurança: </w:t>
            </w:r>
            <w:r w:rsidRPr="00E535BF">
              <w:rPr>
                <w:b w:val="0"/>
                <w:iCs/>
                <w:color w:val="4F81BD"/>
                <w:sz w:val="20"/>
                <w:szCs w:val="20"/>
              </w:rPr>
              <w:t>relacionados com a segurança dos dados no software, com o acesso a eles, com a habilidade do software para impedir a utilização não autorizada de determinadas funcionalidades etc.</w:t>
            </w:r>
          </w:p>
        </w:tc>
        <w:tc>
          <w:tcPr>
            <w:tcW w:w="1551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  <w:tc>
          <w:tcPr>
            <w:tcW w:w="1775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EE34C4" w:rsidTr="00CE48F1">
        <w:tc>
          <w:tcPr>
            <w:tcW w:w="6986" w:type="dxa"/>
            <w:gridSpan w:val="2"/>
            <w:shd w:val="clear" w:color="auto" w:fill="BFBFBF"/>
            <w:vAlign w:val="center"/>
          </w:tcPr>
          <w:p w:rsidR="004C7563" w:rsidRPr="00EE34C4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b w:val="0"/>
                <w:iCs/>
                <w:sz w:val="20"/>
                <w:szCs w:val="20"/>
              </w:rPr>
            </w:pPr>
            <w:r w:rsidRPr="002F369A">
              <w:rPr>
                <w:sz w:val="20"/>
              </w:rPr>
              <w:t xml:space="preserve">Requisitos de Usabilidade: </w:t>
            </w:r>
            <w:r w:rsidRPr="00E535BF">
              <w:rPr>
                <w:b w:val="0"/>
                <w:iCs/>
                <w:color w:val="4F81BD"/>
                <w:sz w:val="20"/>
                <w:szCs w:val="20"/>
              </w:rPr>
              <w:t>incluem os requisitos baseados em fatores humanos e questões de interface de usuário tais como acessibilidade, estética da interface e consistência dentro da interface de usuário.</w:t>
            </w:r>
          </w:p>
        </w:tc>
        <w:tc>
          <w:tcPr>
            <w:tcW w:w="1551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  <w:tc>
          <w:tcPr>
            <w:tcW w:w="1775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EE34C4" w:rsidTr="00CE48F1">
        <w:tc>
          <w:tcPr>
            <w:tcW w:w="6986" w:type="dxa"/>
            <w:gridSpan w:val="2"/>
            <w:shd w:val="clear" w:color="auto" w:fill="BFBFBF"/>
            <w:vAlign w:val="center"/>
          </w:tcPr>
          <w:p w:rsidR="004C7563" w:rsidRPr="00EE34C4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b w:val="0"/>
                <w:iCs/>
                <w:sz w:val="20"/>
                <w:szCs w:val="20"/>
              </w:rPr>
            </w:pPr>
            <w:r w:rsidRPr="002F369A">
              <w:rPr>
                <w:sz w:val="20"/>
              </w:rPr>
              <w:t xml:space="preserve">Restrições de Projeto e Tecnológicas: </w:t>
            </w:r>
            <w:r w:rsidRPr="00E535BF">
              <w:rPr>
                <w:b w:val="0"/>
                <w:iCs/>
                <w:color w:val="4F81BD"/>
                <w:sz w:val="20"/>
                <w:szCs w:val="20"/>
              </w:rPr>
              <w:t>indicam restrições de projeto e de utilização de tecnologias que foram impostas e devem ser respeitadas.</w:t>
            </w:r>
          </w:p>
        </w:tc>
        <w:tc>
          <w:tcPr>
            <w:tcW w:w="1551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  <w:tc>
          <w:tcPr>
            <w:tcW w:w="1775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5123C8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EE34C4" w:rsidTr="00CE48F1">
        <w:tc>
          <w:tcPr>
            <w:tcW w:w="6986" w:type="dxa"/>
            <w:gridSpan w:val="2"/>
            <w:shd w:val="clear" w:color="auto" w:fill="BFBFBF"/>
            <w:vAlign w:val="center"/>
          </w:tcPr>
          <w:p w:rsidR="004C7563" w:rsidRPr="00EE34C4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b w:val="0"/>
                <w:iCs/>
                <w:sz w:val="20"/>
                <w:szCs w:val="20"/>
              </w:rPr>
            </w:pPr>
            <w:r w:rsidRPr="002F369A">
              <w:rPr>
                <w:sz w:val="20"/>
              </w:rPr>
              <w:t>Restrições Legais:</w:t>
            </w:r>
            <w:r>
              <w:rPr>
                <w:iCs/>
                <w:color w:val="4F81BD"/>
                <w:sz w:val="20"/>
                <w:szCs w:val="20"/>
              </w:rPr>
              <w:t xml:space="preserve"> </w:t>
            </w:r>
            <w:r w:rsidRPr="00E535BF">
              <w:rPr>
                <w:b w:val="0"/>
                <w:iCs/>
                <w:color w:val="4F81BD"/>
                <w:sz w:val="20"/>
                <w:szCs w:val="20"/>
              </w:rPr>
              <w:t>indicam restrições relacionadas com aspectos legais.</w:t>
            </w:r>
          </w:p>
        </w:tc>
        <w:tc>
          <w:tcPr>
            <w:tcW w:w="1551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  <w:tc>
          <w:tcPr>
            <w:tcW w:w="1775" w:type="dxa"/>
            <w:shd w:val="clear" w:color="auto" w:fill="BFBFBF"/>
          </w:tcPr>
          <w:p w:rsidR="004C7563" w:rsidRPr="002F369A" w:rsidRDefault="004C7563" w:rsidP="004C7563">
            <w:pPr>
              <w:pStyle w:val="CabealhodeTabela"/>
              <w:spacing w:before="120"/>
              <w:ind w:left="-54" w:right="-27"/>
              <w:jc w:val="both"/>
              <w:rPr>
                <w:sz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  <w:tr w:rsidR="004C7563" w:rsidRPr="0052293B" w:rsidTr="00CE48F1">
        <w:tc>
          <w:tcPr>
            <w:tcW w:w="1084" w:type="dxa"/>
          </w:tcPr>
          <w:p w:rsidR="004C7563" w:rsidRPr="0052293B" w:rsidRDefault="004C7563" w:rsidP="004C7563">
            <w:pPr>
              <w:spacing w:before="120"/>
              <w:jc w:val="both"/>
              <w:rPr>
                <w:iCs/>
                <w:sz w:val="20"/>
                <w:szCs w:val="20"/>
              </w:rPr>
            </w:pPr>
          </w:p>
        </w:tc>
        <w:tc>
          <w:tcPr>
            <w:tcW w:w="5902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551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  <w:tc>
          <w:tcPr>
            <w:tcW w:w="1775" w:type="dxa"/>
          </w:tcPr>
          <w:p w:rsidR="004C7563" w:rsidRPr="0052293B" w:rsidRDefault="004C7563" w:rsidP="004C7563">
            <w:pPr>
              <w:spacing w:before="120"/>
              <w:jc w:val="both"/>
              <w:rPr>
                <w:rFonts w:cs="Arial"/>
                <w:iCs/>
                <w:sz w:val="20"/>
                <w:szCs w:val="20"/>
              </w:rPr>
            </w:pPr>
          </w:p>
        </w:tc>
      </w:tr>
    </w:tbl>
    <w:p w:rsidR="00FA553F" w:rsidRPr="00FA553F" w:rsidRDefault="00FA553F" w:rsidP="00FA553F">
      <w:pPr>
        <w:spacing w:before="120"/>
        <w:jc w:val="both"/>
        <w:rPr>
          <w:iCs/>
          <w:color w:val="4F81BD"/>
          <w:sz w:val="20"/>
          <w:szCs w:val="20"/>
        </w:rPr>
      </w:pPr>
    </w:p>
    <w:p w:rsidR="00706AE7" w:rsidRPr="007672BA" w:rsidRDefault="00706AE7" w:rsidP="00706AE7">
      <w:pPr>
        <w:pStyle w:val="Ttulo2"/>
        <w:spacing w:before="120" w:after="0"/>
      </w:pPr>
      <w:bookmarkStart w:id="5" w:name="_Toc343516213"/>
      <w:r w:rsidRPr="007672BA">
        <w:t>Referências</w:t>
      </w:r>
      <w:bookmarkEnd w:id="5"/>
    </w:p>
    <w:p w:rsidR="00706AE7" w:rsidRDefault="00706AE7" w:rsidP="00706AE7">
      <w:pPr>
        <w:pStyle w:val="infoblue0"/>
        <w:spacing w:before="120" w:beforeAutospacing="0" w:after="0" w:afterAutospacing="0"/>
        <w:jc w:val="both"/>
        <w:rPr>
          <w:rFonts w:ascii="Arial" w:hAnsi="Arial" w:cs="Arial"/>
          <w:iCs/>
          <w:color w:val="4F81BD"/>
          <w:sz w:val="20"/>
          <w:szCs w:val="20"/>
        </w:rPr>
      </w:pPr>
      <w:r w:rsidRPr="007672BA">
        <w:rPr>
          <w:rFonts w:ascii="Arial" w:hAnsi="Arial" w:cs="Arial"/>
          <w:iCs/>
          <w:color w:val="4F81BD"/>
          <w:sz w:val="20"/>
          <w:szCs w:val="20"/>
        </w:rPr>
        <w:t>&lt;Esta seção deve conter uma lista completa de todos os arquivos/documentos mencionados neste documento. Cada documento deverá ser i</w:t>
      </w:r>
      <w:r w:rsidR="00074D95">
        <w:rPr>
          <w:rFonts w:ascii="Arial" w:hAnsi="Arial" w:cs="Arial"/>
          <w:iCs/>
          <w:color w:val="4F81BD"/>
          <w:sz w:val="20"/>
          <w:szCs w:val="20"/>
        </w:rPr>
        <w:t xml:space="preserve">dentificado por título, versão </w:t>
      </w:r>
      <w:r w:rsidRPr="007672BA">
        <w:rPr>
          <w:rFonts w:ascii="Arial" w:hAnsi="Arial" w:cs="Arial"/>
          <w:iCs/>
          <w:color w:val="4F81BD"/>
          <w:sz w:val="20"/>
          <w:szCs w:val="20"/>
        </w:rPr>
        <w:t>e localização</w:t>
      </w:r>
      <w:r w:rsidR="00F04236">
        <w:rPr>
          <w:rFonts w:ascii="Arial" w:hAnsi="Arial" w:cs="Arial"/>
          <w:iCs/>
          <w:color w:val="4F81BD"/>
          <w:sz w:val="20"/>
          <w:szCs w:val="20"/>
        </w:rPr>
        <w:t>.</w:t>
      </w:r>
      <w:r w:rsidRPr="007672BA">
        <w:rPr>
          <w:rFonts w:ascii="Arial" w:hAnsi="Arial" w:cs="Arial"/>
          <w:iCs/>
          <w:color w:val="4F81BD"/>
          <w:sz w:val="20"/>
          <w:szCs w:val="20"/>
        </w:rPr>
        <w:t>&gt;</w:t>
      </w:r>
    </w:p>
    <w:p w:rsidR="00A53438" w:rsidRDefault="00A53438" w:rsidP="00935E73">
      <w:pPr>
        <w:spacing w:before="120"/>
      </w:pPr>
    </w:p>
    <w:tbl>
      <w:tblPr>
        <w:tblW w:w="10206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2"/>
        <w:gridCol w:w="992"/>
        <w:gridCol w:w="3402"/>
      </w:tblGrid>
      <w:tr w:rsidR="00074D95" w:rsidTr="00074D95">
        <w:trPr>
          <w:trHeight w:val="225"/>
        </w:trPr>
        <w:tc>
          <w:tcPr>
            <w:tcW w:w="581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4D95" w:rsidRPr="00F50C0F" w:rsidRDefault="00074D95" w:rsidP="0028771C">
            <w:pPr>
              <w:jc w:val="center"/>
              <w:rPr>
                <w:rFonts w:eastAsia="Arial Unicode MS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Título do Documento</w:t>
            </w:r>
          </w:p>
        </w:tc>
        <w:tc>
          <w:tcPr>
            <w:tcW w:w="992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74D95" w:rsidRPr="00F50C0F" w:rsidRDefault="00074D95" w:rsidP="0028771C">
            <w:pPr>
              <w:jc w:val="center"/>
              <w:rPr>
                <w:rFonts w:eastAsia="Arial Unicode MS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402" w:type="dxa"/>
            <w:shd w:val="clear" w:color="auto" w:fill="D9D9D9"/>
          </w:tcPr>
          <w:p w:rsidR="00074D95" w:rsidRDefault="00074D95" w:rsidP="0028771C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Onde pode ser obtido</w:t>
            </w:r>
          </w:p>
        </w:tc>
      </w:tr>
      <w:tr w:rsidR="00074D95" w:rsidRPr="00655FF3" w:rsidTr="00074D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</w:tr>
      <w:tr w:rsidR="00074D95" w:rsidRPr="00655FF3" w:rsidTr="00074D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</w:tr>
      <w:tr w:rsidR="00074D95" w:rsidRPr="00655FF3" w:rsidTr="00074D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</w:tr>
      <w:tr w:rsidR="00074D95" w:rsidRPr="00655FF3" w:rsidTr="00074D9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812" w:type="dxa"/>
            <w:vAlign w:val="center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074D95" w:rsidRPr="00F50C0F" w:rsidRDefault="00074D95" w:rsidP="0028771C">
            <w:pPr>
              <w:rPr>
                <w:sz w:val="20"/>
                <w:szCs w:val="20"/>
              </w:rPr>
            </w:pPr>
          </w:p>
        </w:tc>
      </w:tr>
    </w:tbl>
    <w:p w:rsidR="008D18F4" w:rsidRDefault="008D18F4" w:rsidP="00935E73">
      <w:pPr>
        <w:spacing w:before="120"/>
      </w:pPr>
    </w:p>
    <w:p w:rsidR="00F04236" w:rsidRDefault="00F04236" w:rsidP="00F04236">
      <w:pPr>
        <w:pStyle w:val="Ttulo2"/>
      </w:pPr>
      <w:r>
        <w:t xml:space="preserve">Concordância do Cliente/Representante do Cliente </w:t>
      </w:r>
    </w:p>
    <w:p w:rsidR="00F04236" w:rsidRDefault="00F04236" w:rsidP="00F04236">
      <w:r>
        <w:rPr>
          <w:rFonts w:cs="Arial"/>
          <w:iCs/>
          <w:color w:val="4F81BD"/>
          <w:sz w:val="20"/>
          <w:szCs w:val="20"/>
        </w:rPr>
        <w:t>&lt;Solicitar ao cliente/fornecedor de requisitos para assinar ou responder email concordando com os requisitos listados e suas respectivas prioridades. Em caso de concordância virtual, copiar e colar a imagem da concordância (documento assinado ou  e-mail de concordância).&gt;</w:t>
      </w:r>
    </w:p>
    <w:p w:rsidR="00F04236" w:rsidRDefault="00F04236" w:rsidP="00F04236"/>
    <w:p w:rsidR="00F04236" w:rsidRDefault="00F04236" w:rsidP="00F04236">
      <w:r>
        <w:t>Concordo com os requisitos listados neste documento. Estou ciente de que o planejamento do projeto será realizado com base nesses requisitos aprovados.</w:t>
      </w:r>
    </w:p>
    <w:p w:rsidR="00F04236" w:rsidRDefault="00F04236" w:rsidP="00F04236"/>
    <w:p w:rsidR="00F04236" w:rsidRDefault="00F04236" w:rsidP="00F04236"/>
    <w:p w:rsidR="00F04236" w:rsidRDefault="00F04236" w:rsidP="00F04236">
      <w:r>
        <w:t>Nome:</w:t>
      </w:r>
    </w:p>
    <w:p w:rsidR="00F04236" w:rsidRDefault="00F04236" w:rsidP="00F04236">
      <w:r>
        <w:t>Cargo:</w:t>
      </w:r>
    </w:p>
    <w:p w:rsidR="00A53438" w:rsidRPr="00A53438" w:rsidRDefault="00F04236" w:rsidP="00F04236">
      <w:r>
        <w:t>Assinatura (ou cópia de e-mail enviado):</w:t>
      </w:r>
    </w:p>
    <w:sectPr w:rsidR="00A53438" w:rsidRPr="00A53438" w:rsidSect="002F0A98">
      <w:headerReference w:type="default" r:id="rId8"/>
      <w:footerReference w:type="default" r:id="rId9"/>
      <w:pgSz w:w="11906" w:h="16838" w:code="9"/>
      <w:pgMar w:top="851" w:right="851" w:bottom="851" w:left="851" w:header="284" w:footer="79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A83" w:rsidRDefault="001B5A83">
      <w:r>
        <w:separator/>
      </w:r>
    </w:p>
  </w:endnote>
  <w:endnote w:type="continuationSeparator" w:id="0">
    <w:p w:rsidR="001B5A83" w:rsidRDefault="001B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0C3" w:rsidRDefault="00A17E03" w:rsidP="007510C3">
    <w:pPr>
      <w:pStyle w:val="Rodap"/>
      <w:jc w:val="both"/>
      <w:rPr>
        <w:rFonts w:ascii="Verdana" w:hAnsi="Verdana" w:cs="Arial"/>
        <w:b/>
        <w:sz w:val="16"/>
        <w:szCs w:val="16"/>
      </w:rPr>
    </w:pPr>
    <w:r>
      <w:rPr>
        <w:rFonts w:ascii="Verdana" w:hAnsi="Verdana" w:cs="Arial"/>
        <w:b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41275</wp:posOffset>
              </wp:positionV>
              <wp:extent cx="681355" cy="228600"/>
              <wp:effectExtent l="0" t="0" r="0" b="0"/>
              <wp:wrapNone/>
              <wp:docPr id="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10C3" w:rsidRDefault="007510C3" w:rsidP="007510C3">
                          <w:pPr>
                            <w:jc w:val="right"/>
                          </w:pP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t>Pág.</w:t>
                          </w:r>
                          <w:r w:rsidR="003C093D" w:rsidRPr="0044537E"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begin"/>
                          </w:r>
                          <w:r w:rsidRPr="0044537E"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instrText xml:space="preserve"> PAGE   \* MERGEFORMAT </w:instrText>
                          </w:r>
                          <w:r w:rsidR="003C093D" w:rsidRPr="0044537E"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separate"/>
                          </w:r>
                          <w:r w:rsidR="00425566">
                            <w:rPr>
                              <w:rStyle w:val="Nmerodepgina"/>
                              <w:rFonts w:ascii="Verdana" w:hAnsi="Verdana"/>
                              <w:noProof/>
                              <w:sz w:val="16"/>
                            </w:rPr>
                            <w:t>1</w:t>
                          </w:r>
                          <w:r w:rsidR="003C093D" w:rsidRPr="0044537E"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450pt;margin-top:3.25pt;width:53.6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qLtQIAALk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" filled="f" stroked="f">
              <v:textbox>
                <w:txbxContent>
                  <w:p w:rsidR="007510C3" w:rsidRDefault="007510C3" w:rsidP="007510C3">
                    <w:pPr>
                      <w:jc w:val="right"/>
                    </w:pP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t>Pág.</w:t>
                    </w:r>
                    <w:r w:rsidR="003C093D" w:rsidRPr="0044537E"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begin"/>
                    </w:r>
                    <w:r w:rsidRPr="0044537E">
                      <w:rPr>
                        <w:rStyle w:val="Nmerodepgina"/>
                        <w:rFonts w:ascii="Verdana" w:hAnsi="Verdana"/>
                        <w:sz w:val="16"/>
                      </w:rPr>
                      <w:instrText xml:space="preserve"> PAGE   \* MERGEFORMAT </w:instrText>
                    </w:r>
                    <w:r w:rsidR="003C093D" w:rsidRPr="0044537E"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separate"/>
                    </w:r>
                    <w:r w:rsidR="00425566">
                      <w:rPr>
                        <w:rStyle w:val="Nmerodepgina"/>
                        <w:rFonts w:ascii="Verdana" w:hAnsi="Verdana"/>
                        <w:noProof/>
                        <w:sz w:val="16"/>
                      </w:rPr>
                      <w:t>1</w:t>
                    </w:r>
                    <w:r w:rsidR="003C093D" w:rsidRPr="0044537E"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C0E71" w:rsidRPr="002F0A98" w:rsidRDefault="00BC0E71" w:rsidP="009E637F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A83" w:rsidRDefault="001B5A83">
      <w:r>
        <w:separator/>
      </w:r>
    </w:p>
  </w:footnote>
  <w:footnote w:type="continuationSeparator" w:id="0">
    <w:p w:rsidR="001B5A83" w:rsidRDefault="001B5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EBA" w:rsidRDefault="007F7477" w:rsidP="00D451EB">
    <w:pPr>
      <w:ind w:left="708" w:right="-14"/>
      <w:rPr>
        <w:rFonts w:cs="Arial"/>
        <w:b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-93980</wp:posOffset>
          </wp:positionH>
          <wp:positionV relativeFrom="margin">
            <wp:posOffset>-721995</wp:posOffset>
          </wp:positionV>
          <wp:extent cx="424180" cy="619760"/>
          <wp:effectExtent l="19050" t="0" r="0" b="0"/>
          <wp:wrapSquare wrapText="bothSides"/>
          <wp:docPr id="2" name="Imagem 2" descr="003minerva_transparente_vertical_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003minerva_transparente_vertical_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19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1875" w:rsidRPr="00261875" w:rsidRDefault="00261875" w:rsidP="00D451EB">
    <w:pPr>
      <w:ind w:left="708" w:right="-14"/>
      <w:rPr>
        <w:rFonts w:cs="Arial"/>
        <w:b/>
        <w:sz w:val="18"/>
      </w:rPr>
    </w:pPr>
    <w:r w:rsidRPr="00261875">
      <w:rPr>
        <w:rFonts w:cs="Arial"/>
        <w:b/>
        <w:sz w:val="18"/>
      </w:rPr>
      <w:t>Universidade Federal do Rio de Janeiro</w:t>
    </w:r>
  </w:p>
  <w:p w:rsidR="00261875" w:rsidRDefault="00425566" w:rsidP="00261875">
    <w:pPr>
      <w:ind w:right="-14"/>
      <w:rPr>
        <w:rFonts w:cs="Arial"/>
        <w:b/>
        <w:sz w:val="18"/>
      </w:rPr>
    </w:pPr>
    <w:r>
      <w:rPr>
        <w:rFonts w:cs="Arial"/>
        <w:b/>
        <w:sz w:val="18"/>
      </w:rPr>
      <w:t>EEL873- Engenharia de Software</w:t>
    </w:r>
  </w:p>
  <w:p w:rsidR="00D451EB" w:rsidRPr="00261875" w:rsidRDefault="00D451EB" w:rsidP="00261875">
    <w:pPr>
      <w:ind w:right="-14"/>
      <w:rPr>
        <w:rFonts w:cs="Arial"/>
        <w:b/>
        <w:sz w:val="24"/>
      </w:rPr>
    </w:pPr>
    <w:r>
      <w:rPr>
        <w:rFonts w:cs="Arial"/>
        <w:b/>
        <w:sz w:val="18"/>
      </w:rPr>
      <w:tab/>
      <w:t xml:space="preserve">Projeto de Disciplina: </w:t>
    </w:r>
    <w:r w:rsidR="00425566">
      <w:rPr>
        <w:rFonts w:cs="Arial"/>
        <w:b/>
        <w:sz w:val="18"/>
      </w:rPr>
      <w:t>Sistema WEB</w:t>
    </w:r>
    <w:r>
      <w:rPr>
        <w:rFonts w:cs="Arial"/>
        <w:b/>
        <w:sz w:val="18"/>
      </w:rPr>
      <w:t xml:space="preserve"> </w:t>
    </w:r>
  </w:p>
  <w:p w:rsidR="00BC0E71" w:rsidRPr="00261875" w:rsidRDefault="00155CC2" w:rsidP="00261875">
    <w:pPr>
      <w:ind w:right="-14"/>
      <w:jc w:val="right"/>
      <w:rPr>
        <w:rFonts w:ascii="Comic Sans MS" w:hAnsi="Comic Sans MS"/>
        <w:b/>
        <w:sz w:val="28"/>
      </w:rPr>
    </w:pPr>
    <w:r>
      <w:rPr>
        <w:rFonts w:ascii="Comic Sans MS" w:hAnsi="Comic Sans MS"/>
        <w:b/>
        <w:sz w:val="28"/>
      </w:rPr>
      <w:tab/>
    </w:r>
    <w:r w:rsidR="000B71CD">
      <w:rPr>
        <w:rFonts w:ascii="Comic Sans MS" w:hAnsi="Comic Sans MS"/>
        <w:b/>
        <w:sz w:val="28"/>
      </w:rPr>
      <w:tab/>
    </w:r>
    <w:r w:rsidR="000B71CD">
      <w:rPr>
        <w:rFonts w:ascii="Comic Sans MS" w:hAnsi="Comic Sans MS"/>
        <w:b/>
        <w:sz w:val="28"/>
      </w:rPr>
      <w:tab/>
    </w:r>
    <w:r w:rsidR="00FB50E5">
      <w:rPr>
        <w:rFonts w:ascii="Comic Sans MS" w:hAnsi="Comic Sans MS"/>
        <w:b/>
        <w:sz w:val="28"/>
      </w:rPr>
      <w:t>Lista de</w:t>
    </w:r>
    <w:r w:rsidR="00BC0E71">
      <w:rPr>
        <w:rFonts w:ascii="Comic Sans MS" w:hAnsi="Comic Sans MS"/>
        <w:b/>
        <w:sz w:val="28"/>
      </w:rPr>
      <w:t xml:space="preserve">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43F5"/>
    <w:multiLevelType w:val="multilevel"/>
    <w:tmpl w:val="26ACDDB2"/>
    <w:lvl w:ilvl="0">
      <w:start w:val="1"/>
      <w:numFmt w:val="decimal"/>
      <w:pStyle w:val="Ttulo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1404"/>
        </w:tabs>
        <w:ind w:left="140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ADE65E1"/>
    <w:multiLevelType w:val="multilevel"/>
    <w:tmpl w:val="76CE3922"/>
    <w:lvl w:ilvl="0">
      <w:start w:val="1"/>
      <w:numFmt w:val="decimal"/>
      <w:lvlText w:val="A%1"/>
      <w:lvlJc w:val="left"/>
      <w:pPr>
        <w:tabs>
          <w:tab w:val="num" w:pos="1175"/>
        </w:tabs>
        <w:ind w:left="1175" w:hanging="51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UCS-FluxoAlternativo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2" w15:restartNumberingAfterBreak="0">
    <w:nsid w:val="39EC532A"/>
    <w:multiLevelType w:val="hybridMultilevel"/>
    <w:tmpl w:val="7798A4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35E1"/>
    <w:multiLevelType w:val="hybridMultilevel"/>
    <w:tmpl w:val="0A14E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NrA0MTMxNzawsDBT0lEKTi0uzszPAykwrAUA1iiWPywAAAA="/>
  </w:docVars>
  <w:rsids>
    <w:rsidRoot w:val="000B71CD"/>
    <w:rsid w:val="000051C8"/>
    <w:rsid w:val="00011BE5"/>
    <w:rsid w:val="00017A45"/>
    <w:rsid w:val="00020590"/>
    <w:rsid w:val="00023D7A"/>
    <w:rsid w:val="00027F6F"/>
    <w:rsid w:val="000444C6"/>
    <w:rsid w:val="00053632"/>
    <w:rsid w:val="000542A5"/>
    <w:rsid w:val="00060154"/>
    <w:rsid w:val="00065779"/>
    <w:rsid w:val="000737E5"/>
    <w:rsid w:val="00074466"/>
    <w:rsid w:val="00074D95"/>
    <w:rsid w:val="00082A49"/>
    <w:rsid w:val="00091081"/>
    <w:rsid w:val="000917D5"/>
    <w:rsid w:val="00091E47"/>
    <w:rsid w:val="000B225A"/>
    <w:rsid w:val="000B374B"/>
    <w:rsid w:val="000B71CD"/>
    <w:rsid w:val="000C51DE"/>
    <w:rsid w:val="000D1D31"/>
    <w:rsid w:val="000D39A4"/>
    <w:rsid w:val="000E163A"/>
    <w:rsid w:val="000E1D98"/>
    <w:rsid w:val="000E21D9"/>
    <w:rsid w:val="000E3314"/>
    <w:rsid w:val="000E59DB"/>
    <w:rsid w:val="000F7D05"/>
    <w:rsid w:val="001107F7"/>
    <w:rsid w:val="0011447A"/>
    <w:rsid w:val="00117CB8"/>
    <w:rsid w:val="00131F70"/>
    <w:rsid w:val="0014601A"/>
    <w:rsid w:val="00155CC2"/>
    <w:rsid w:val="001562FA"/>
    <w:rsid w:val="00160C75"/>
    <w:rsid w:val="0019557E"/>
    <w:rsid w:val="00197549"/>
    <w:rsid w:val="001A635A"/>
    <w:rsid w:val="001B431A"/>
    <w:rsid w:val="001B5A83"/>
    <w:rsid w:val="001B7062"/>
    <w:rsid w:val="001C132A"/>
    <w:rsid w:val="001D16FF"/>
    <w:rsid w:val="001D23B3"/>
    <w:rsid w:val="001D705C"/>
    <w:rsid w:val="001E0E86"/>
    <w:rsid w:val="001F5F8E"/>
    <w:rsid w:val="0021277E"/>
    <w:rsid w:val="00214952"/>
    <w:rsid w:val="00216241"/>
    <w:rsid w:val="002258ED"/>
    <w:rsid w:val="002327D5"/>
    <w:rsid w:val="00234533"/>
    <w:rsid w:val="00242145"/>
    <w:rsid w:val="002443A4"/>
    <w:rsid w:val="002508C6"/>
    <w:rsid w:val="0025328C"/>
    <w:rsid w:val="00261875"/>
    <w:rsid w:val="00263376"/>
    <w:rsid w:val="0026515C"/>
    <w:rsid w:val="00267FB4"/>
    <w:rsid w:val="0027380E"/>
    <w:rsid w:val="00273D8F"/>
    <w:rsid w:val="002832C0"/>
    <w:rsid w:val="0028771C"/>
    <w:rsid w:val="00295CF9"/>
    <w:rsid w:val="002A3D27"/>
    <w:rsid w:val="002B32AF"/>
    <w:rsid w:val="002B7789"/>
    <w:rsid w:val="002B7BB3"/>
    <w:rsid w:val="002D0939"/>
    <w:rsid w:val="002D79E0"/>
    <w:rsid w:val="002E1449"/>
    <w:rsid w:val="002E1F5E"/>
    <w:rsid w:val="002E43AF"/>
    <w:rsid w:val="002E6582"/>
    <w:rsid w:val="002F0A98"/>
    <w:rsid w:val="002F369A"/>
    <w:rsid w:val="00314BA1"/>
    <w:rsid w:val="00320AB2"/>
    <w:rsid w:val="00330251"/>
    <w:rsid w:val="003343A8"/>
    <w:rsid w:val="0034345B"/>
    <w:rsid w:val="0034345F"/>
    <w:rsid w:val="003534E4"/>
    <w:rsid w:val="003609B7"/>
    <w:rsid w:val="0036185A"/>
    <w:rsid w:val="00364797"/>
    <w:rsid w:val="003711D1"/>
    <w:rsid w:val="0037307C"/>
    <w:rsid w:val="00373B26"/>
    <w:rsid w:val="003756CC"/>
    <w:rsid w:val="003A20B0"/>
    <w:rsid w:val="003A559D"/>
    <w:rsid w:val="003B3DFD"/>
    <w:rsid w:val="003B4282"/>
    <w:rsid w:val="003B4E3F"/>
    <w:rsid w:val="003B5C87"/>
    <w:rsid w:val="003C093D"/>
    <w:rsid w:val="003D7A12"/>
    <w:rsid w:val="003F49AA"/>
    <w:rsid w:val="003F6C06"/>
    <w:rsid w:val="00401D31"/>
    <w:rsid w:val="004043F4"/>
    <w:rsid w:val="004076A9"/>
    <w:rsid w:val="004118D7"/>
    <w:rsid w:val="0041372D"/>
    <w:rsid w:val="00414953"/>
    <w:rsid w:val="00420418"/>
    <w:rsid w:val="0042182C"/>
    <w:rsid w:val="0042502F"/>
    <w:rsid w:val="00425566"/>
    <w:rsid w:val="0044537E"/>
    <w:rsid w:val="00450280"/>
    <w:rsid w:val="00452142"/>
    <w:rsid w:val="00456037"/>
    <w:rsid w:val="0045610D"/>
    <w:rsid w:val="00460F56"/>
    <w:rsid w:val="004617B5"/>
    <w:rsid w:val="004651DA"/>
    <w:rsid w:val="004652ED"/>
    <w:rsid w:val="00470253"/>
    <w:rsid w:val="00491A73"/>
    <w:rsid w:val="004A062A"/>
    <w:rsid w:val="004A64FB"/>
    <w:rsid w:val="004C7563"/>
    <w:rsid w:val="004F0662"/>
    <w:rsid w:val="004F24F3"/>
    <w:rsid w:val="004F6370"/>
    <w:rsid w:val="00502302"/>
    <w:rsid w:val="00505DFB"/>
    <w:rsid w:val="005123C8"/>
    <w:rsid w:val="00512C0B"/>
    <w:rsid w:val="0052293B"/>
    <w:rsid w:val="00522C28"/>
    <w:rsid w:val="00532A18"/>
    <w:rsid w:val="0054436D"/>
    <w:rsid w:val="00545694"/>
    <w:rsid w:val="00556FA3"/>
    <w:rsid w:val="005606FD"/>
    <w:rsid w:val="00565711"/>
    <w:rsid w:val="00576508"/>
    <w:rsid w:val="005843A5"/>
    <w:rsid w:val="00585E80"/>
    <w:rsid w:val="00587046"/>
    <w:rsid w:val="005878DE"/>
    <w:rsid w:val="00597D3F"/>
    <w:rsid w:val="005B0B87"/>
    <w:rsid w:val="005B1434"/>
    <w:rsid w:val="005B619A"/>
    <w:rsid w:val="005B6C59"/>
    <w:rsid w:val="005C2D82"/>
    <w:rsid w:val="005C5DA0"/>
    <w:rsid w:val="005D546B"/>
    <w:rsid w:val="005D7068"/>
    <w:rsid w:val="005E29D9"/>
    <w:rsid w:val="005E6FB1"/>
    <w:rsid w:val="005F0159"/>
    <w:rsid w:val="00604E1A"/>
    <w:rsid w:val="006050DD"/>
    <w:rsid w:val="00607E42"/>
    <w:rsid w:val="0062284E"/>
    <w:rsid w:val="00625D1D"/>
    <w:rsid w:val="00633DE1"/>
    <w:rsid w:val="006352FF"/>
    <w:rsid w:val="00637FDC"/>
    <w:rsid w:val="006403C2"/>
    <w:rsid w:val="00641398"/>
    <w:rsid w:val="006506E3"/>
    <w:rsid w:val="006528B4"/>
    <w:rsid w:val="00662965"/>
    <w:rsid w:val="006638E3"/>
    <w:rsid w:val="00667418"/>
    <w:rsid w:val="00677473"/>
    <w:rsid w:val="006806D7"/>
    <w:rsid w:val="00681393"/>
    <w:rsid w:val="006910F0"/>
    <w:rsid w:val="006A1007"/>
    <w:rsid w:val="006A3CBC"/>
    <w:rsid w:val="006B2FC1"/>
    <w:rsid w:val="006B486A"/>
    <w:rsid w:val="006B7974"/>
    <w:rsid w:val="006C2720"/>
    <w:rsid w:val="006C4950"/>
    <w:rsid w:val="006C57FE"/>
    <w:rsid w:val="006D1F55"/>
    <w:rsid w:val="006E46C8"/>
    <w:rsid w:val="006E56AB"/>
    <w:rsid w:val="006E6D74"/>
    <w:rsid w:val="006F7B3E"/>
    <w:rsid w:val="00702B03"/>
    <w:rsid w:val="00706AE7"/>
    <w:rsid w:val="0071000C"/>
    <w:rsid w:val="007127F1"/>
    <w:rsid w:val="00713C08"/>
    <w:rsid w:val="00720936"/>
    <w:rsid w:val="0072350A"/>
    <w:rsid w:val="00733EC0"/>
    <w:rsid w:val="007418B4"/>
    <w:rsid w:val="0074356C"/>
    <w:rsid w:val="007510C3"/>
    <w:rsid w:val="00751740"/>
    <w:rsid w:val="007553CE"/>
    <w:rsid w:val="00755D7C"/>
    <w:rsid w:val="00760499"/>
    <w:rsid w:val="00776CDF"/>
    <w:rsid w:val="00786FB9"/>
    <w:rsid w:val="00792574"/>
    <w:rsid w:val="00792AFF"/>
    <w:rsid w:val="00794CAC"/>
    <w:rsid w:val="007B1F67"/>
    <w:rsid w:val="007B587F"/>
    <w:rsid w:val="007C76DA"/>
    <w:rsid w:val="007D1E89"/>
    <w:rsid w:val="007F66C0"/>
    <w:rsid w:val="007F7477"/>
    <w:rsid w:val="00812F92"/>
    <w:rsid w:val="00814645"/>
    <w:rsid w:val="00814BFE"/>
    <w:rsid w:val="00823749"/>
    <w:rsid w:val="00823AB2"/>
    <w:rsid w:val="008268CE"/>
    <w:rsid w:val="00827107"/>
    <w:rsid w:val="00832B43"/>
    <w:rsid w:val="008360D8"/>
    <w:rsid w:val="0083683E"/>
    <w:rsid w:val="008379A8"/>
    <w:rsid w:val="0085191B"/>
    <w:rsid w:val="00854CF6"/>
    <w:rsid w:val="00861101"/>
    <w:rsid w:val="00873CC0"/>
    <w:rsid w:val="00881629"/>
    <w:rsid w:val="00881B69"/>
    <w:rsid w:val="00892189"/>
    <w:rsid w:val="00893565"/>
    <w:rsid w:val="008A0D2B"/>
    <w:rsid w:val="008A2219"/>
    <w:rsid w:val="008B50F3"/>
    <w:rsid w:val="008C31E6"/>
    <w:rsid w:val="008C4869"/>
    <w:rsid w:val="008C773C"/>
    <w:rsid w:val="008D18F4"/>
    <w:rsid w:val="008D3693"/>
    <w:rsid w:val="008D4D88"/>
    <w:rsid w:val="008D6D7C"/>
    <w:rsid w:val="008D6F17"/>
    <w:rsid w:val="008D79B2"/>
    <w:rsid w:val="008F052D"/>
    <w:rsid w:val="008F4F8A"/>
    <w:rsid w:val="008F6FAB"/>
    <w:rsid w:val="00902570"/>
    <w:rsid w:val="00902F74"/>
    <w:rsid w:val="009067F7"/>
    <w:rsid w:val="00917530"/>
    <w:rsid w:val="0092008C"/>
    <w:rsid w:val="0092698B"/>
    <w:rsid w:val="00930740"/>
    <w:rsid w:val="0093106D"/>
    <w:rsid w:val="00935E73"/>
    <w:rsid w:val="009441F3"/>
    <w:rsid w:val="00952038"/>
    <w:rsid w:val="00953B4C"/>
    <w:rsid w:val="0095600B"/>
    <w:rsid w:val="0095778B"/>
    <w:rsid w:val="00965C11"/>
    <w:rsid w:val="0096764C"/>
    <w:rsid w:val="0097608A"/>
    <w:rsid w:val="009902E3"/>
    <w:rsid w:val="00991E5E"/>
    <w:rsid w:val="00993381"/>
    <w:rsid w:val="009A03E8"/>
    <w:rsid w:val="009A414E"/>
    <w:rsid w:val="009B2FC2"/>
    <w:rsid w:val="009B7A19"/>
    <w:rsid w:val="009D062A"/>
    <w:rsid w:val="009D438C"/>
    <w:rsid w:val="009D4B88"/>
    <w:rsid w:val="009E3A2B"/>
    <w:rsid w:val="009E637F"/>
    <w:rsid w:val="009E68BC"/>
    <w:rsid w:val="009F3F93"/>
    <w:rsid w:val="00A1214F"/>
    <w:rsid w:val="00A15768"/>
    <w:rsid w:val="00A17E03"/>
    <w:rsid w:val="00A21099"/>
    <w:rsid w:val="00A23109"/>
    <w:rsid w:val="00A2333D"/>
    <w:rsid w:val="00A35049"/>
    <w:rsid w:val="00A407D2"/>
    <w:rsid w:val="00A51618"/>
    <w:rsid w:val="00A52F97"/>
    <w:rsid w:val="00A53438"/>
    <w:rsid w:val="00A55B84"/>
    <w:rsid w:val="00A570D2"/>
    <w:rsid w:val="00A605BD"/>
    <w:rsid w:val="00A61574"/>
    <w:rsid w:val="00A6376E"/>
    <w:rsid w:val="00A65692"/>
    <w:rsid w:val="00A6785A"/>
    <w:rsid w:val="00A900A9"/>
    <w:rsid w:val="00A92353"/>
    <w:rsid w:val="00A92694"/>
    <w:rsid w:val="00A93B18"/>
    <w:rsid w:val="00AA292B"/>
    <w:rsid w:val="00AA3258"/>
    <w:rsid w:val="00AC41C7"/>
    <w:rsid w:val="00AD1487"/>
    <w:rsid w:val="00AD2F6C"/>
    <w:rsid w:val="00AE3361"/>
    <w:rsid w:val="00AE4C75"/>
    <w:rsid w:val="00AE5290"/>
    <w:rsid w:val="00AE59B9"/>
    <w:rsid w:val="00AF23B1"/>
    <w:rsid w:val="00B03E97"/>
    <w:rsid w:val="00B0552A"/>
    <w:rsid w:val="00B157FE"/>
    <w:rsid w:val="00B20F7F"/>
    <w:rsid w:val="00B240F5"/>
    <w:rsid w:val="00B41893"/>
    <w:rsid w:val="00B50BB6"/>
    <w:rsid w:val="00B53D67"/>
    <w:rsid w:val="00B56A72"/>
    <w:rsid w:val="00B62744"/>
    <w:rsid w:val="00B63B7E"/>
    <w:rsid w:val="00B730DF"/>
    <w:rsid w:val="00B82693"/>
    <w:rsid w:val="00B85D47"/>
    <w:rsid w:val="00B91393"/>
    <w:rsid w:val="00B913A0"/>
    <w:rsid w:val="00BA3240"/>
    <w:rsid w:val="00BB386B"/>
    <w:rsid w:val="00BC0E71"/>
    <w:rsid w:val="00BC6425"/>
    <w:rsid w:val="00BD54AF"/>
    <w:rsid w:val="00BE194B"/>
    <w:rsid w:val="00BF1E4D"/>
    <w:rsid w:val="00BF1E67"/>
    <w:rsid w:val="00C031BD"/>
    <w:rsid w:val="00C04C06"/>
    <w:rsid w:val="00C05CDF"/>
    <w:rsid w:val="00C0609E"/>
    <w:rsid w:val="00C124AF"/>
    <w:rsid w:val="00C128AA"/>
    <w:rsid w:val="00C14A7F"/>
    <w:rsid w:val="00C175F1"/>
    <w:rsid w:val="00C22AFF"/>
    <w:rsid w:val="00C24170"/>
    <w:rsid w:val="00C2773B"/>
    <w:rsid w:val="00C340B3"/>
    <w:rsid w:val="00C345CD"/>
    <w:rsid w:val="00C36AD4"/>
    <w:rsid w:val="00C37C15"/>
    <w:rsid w:val="00C41FE8"/>
    <w:rsid w:val="00C42EFB"/>
    <w:rsid w:val="00C453F4"/>
    <w:rsid w:val="00C45577"/>
    <w:rsid w:val="00C45F6A"/>
    <w:rsid w:val="00C471A0"/>
    <w:rsid w:val="00C515B5"/>
    <w:rsid w:val="00C549C7"/>
    <w:rsid w:val="00C602B3"/>
    <w:rsid w:val="00C6667C"/>
    <w:rsid w:val="00C67875"/>
    <w:rsid w:val="00C74EAD"/>
    <w:rsid w:val="00CA2D12"/>
    <w:rsid w:val="00CB00A6"/>
    <w:rsid w:val="00CB23D3"/>
    <w:rsid w:val="00CC23FC"/>
    <w:rsid w:val="00CC36B1"/>
    <w:rsid w:val="00CC43BE"/>
    <w:rsid w:val="00CC4E41"/>
    <w:rsid w:val="00CE1F23"/>
    <w:rsid w:val="00CE48F1"/>
    <w:rsid w:val="00CF0813"/>
    <w:rsid w:val="00CF0884"/>
    <w:rsid w:val="00CF7DBE"/>
    <w:rsid w:val="00D02590"/>
    <w:rsid w:val="00D07FE1"/>
    <w:rsid w:val="00D145BE"/>
    <w:rsid w:val="00D224EF"/>
    <w:rsid w:val="00D33E6D"/>
    <w:rsid w:val="00D435A5"/>
    <w:rsid w:val="00D451EB"/>
    <w:rsid w:val="00D45C14"/>
    <w:rsid w:val="00D45DD8"/>
    <w:rsid w:val="00D55505"/>
    <w:rsid w:val="00D65014"/>
    <w:rsid w:val="00D82582"/>
    <w:rsid w:val="00D963F1"/>
    <w:rsid w:val="00DA5098"/>
    <w:rsid w:val="00DA7B85"/>
    <w:rsid w:val="00DB16B6"/>
    <w:rsid w:val="00DB51F0"/>
    <w:rsid w:val="00DB7410"/>
    <w:rsid w:val="00DC1728"/>
    <w:rsid w:val="00DD5E47"/>
    <w:rsid w:val="00DD680E"/>
    <w:rsid w:val="00DE14AA"/>
    <w:rsid w:val="00DE52A9"/>
    <w:rsid w:val="00DF356D"/>
    <w:rsid w:val="00DF3E72"/>
    <w:rsid w:val="00DF5FDA"/>
    <w:rsid w:val="00E12CF0"/>
    <w:rsid w:val="00E21C68"/>
    <w:rsid w:val="00E40C52"/>
    <w:rsid w:val="00E428AA"/>
    <w:rsid w:val="00E45794"/>
    <w:rsid w:val="00E479F7"/>
    <w:rsid w:val="00E50EE8"/>
    <w:rsid w:val="00E535BF"/>
    <w:rsid w:val="00E55EA0"/>
    <w:rsid w:val="00E6151E"/>
    <w:rsid w:val="00E62C32"/>
    <w:rsid w:val="00E63730"/>
    <w:rsid w:val="00E6638B"/>
    <w:rsid w:val="00E674C8"/>
    <w:rsid w:val="00E82C60"/>
    <w:rsid w:val="00E8405E"/>
    <w:rsid w:val="00E87088"/>
    <w:rsid w:val="00E97380"/>
    <w:rsid w:val="00EA044C"/>
    <w:rsid w:val="00EA156D"/>
    <w:rsid w:val="00EA2D05"/>
    <w:rsid w:val="00EA7BFB"/>
    <w:rsid w:val="00EB6C62"/>
    <w:rsid w:val="00EC59CE"/>
    <w:rsid w:val="00EC7D4E"/>
    <w:rsid w:val="00ED60E9"/>
    <w:rsid w:val="00ED6770"/>
    <w:rsid w:val="00EE2048"/>
    <w:rsid w:val="00EE7A21"/>
    <w:rsid w:val="00EF48FE"/>
    <w:rsid w:val="00EF4D98"/>
    <w:rsid w:val="00EF6084"/>
    <w:rsid w:val="00F020DC"/>
    <w:rsid w:val="00F04236"/>
    <w:rsid w:val="00F046B2"/>
    <w:rsid w:val="00F13F82"/>
    <w:rsid w:val="00F171FB"/>
    <w:rsid w:val="00F2162F"/>
    <w:rsid w:val="00F23EBA"/>
    <w:rsid w:val="00F40451"/>
    <w:rsid w:val="00F47B45"/>
    <w:rsid w:val="00F60C35"/>
    <w:rsid w:val="00F63EAE"/>
    <w:rsid w:val="00F6682E"/>
    <w:rsid w:val="00F6696D"/>
    <w:rsid w:val="00F672DC"/>
    <w:rsid w:val="00F75CE1"/>
    <w:rsid w:val="00F773ED"/>
    <w:rsid w:val="00F77F64"/>
    <w:rsid w:val="00F8009F"/>
    <w:rsid w:val="00F811D4"/>
    <w:rsid w:val="00F906DE"/>
    <w:rsid w:val="00F9116A"/>
    <w:rsid w:val="00F92D3F"/>
    <w:rsid w:val="00FA38E9"/>
    <w:rsid w:val="00FA553F"/>
    <w:rsid w:val="00FB50E5"/>
    <w:rsid w:val="00FC0E93"/>
    <w:rsid w:val="00FC2D29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CE983AE-5575-4E3F-9633-954759BF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9CE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EC59CE"/>
    <w:pPr>
      <w:keepNext/>
      <w:spacing w:before="360" w:after="60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C59CE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cs="Arial"/>
      <w:b/>
      <w:bCs/>
      <w:smallCaps/>
      <w:szCs w:val="28"/>
    </w:rPr>
  </w:style>
  <w:style w:type="paragraph" w:styleId="Ttulo3">
    <w:name w:val="heading 3"/>
    <w:basedOn w:val="Normal"/>
    <w:next w:val="Normal"/>
    <w:qFormat/>
    <w:rsid w:val="00EC59CE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EC59CE"/>
    <w:pPr>
      <w:keepNext/>
      <w:numPr>
        <w:ilvl w:val="3"/>
        <w:numId w:val="2"/>
      </w:numPr>
      <w:tabs>
        <w:tab w:val="left" w:pos="5783"/>
      </w:tabs>
      <w:spacing w:line="360" w:lineRule="auto"/>
      <w:jc w:val="both"/>
      <w:outlineLvl w:val="3"/>
    </w:pPr>
    <w:rPr>
      <w:rFonts w:ascii="Verdana" w:hAnsi="Verdana"/>
      <w:i/>
      <w:color w:val="000000"/>
      <w:sz w:val="20"/>
      <w:szCs w:val="20"/>
    </w:rPr>
  </w:style>
  <w:style w:type="paragraph" w:styleId="Ttulo5">
    <w:name w:val="heading 5"/>
    <w:basedOn w:val="Normal"/>
    <w:next w:val="Normal"/>
    <w:qFormat/>
    <w:rsid w:val="00EC59C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C59CE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EC59C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C59C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C59CE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C59CE"/>
    <w:pPr>
      <w:tabs>
        <w:tab w:val="center" w:pos="4252"/>
        <w:tab w:val="right" w:pos="8504"/>
      </w:tabs>
      <w:spacing w:before="320"/>
      <w:jc w:val="center"/>
    </w:pPr>
    <w:rPr>
      <w:b/>
    </w:rPr>
  </w:style>
  <w:style w:type="paragraph" w:styleId="Rodap">
    <w:name w:val="footer"/>
    <w:basedOn w:val="Normal"/>
    <w:link w:val="RodapChar"/>
    <w:rsid w:val="00EC59CE"/>
    <w:pPr>
      <w:tabs>
        <w:tab w:val="center" w:pos="4252"/>
        <w:tab w:val="right" w:pos="8504"/>
      </w:tabs>
    </w:pPr>
  </w:style>
  <w:style w:type="character" w:customStyle="1" w:styleId="InternetLink">
    <w:name w:val="Internet Link"/>
    <w:rsid w:val="00EC59CE"/>
    <w:rPr>
      <w:color w:val="000080"/>
      <w:u w:val="single"/>
    </w:rPr>
  </w:style>
  <w:style w:type="paragraph" w:customStyle="1" w:styleId="TableContents">
    <w:name w:val="Table Contents"/>
    <w:basedOn w:val="Corpodetexto"/>
    <w:rsid w:val="00EC59CE"/>
    <w:pPr>
      <w:widowControl w:val="0"/>
      <w:suppressLineNumbers/>
      <w:suppressAutoHyphens/>
    </w:pPr>
    <w:rPr>
      <w:rFonts w:eastAsia="HG Mincho Light J"/>
      <w:color w:val="000000"/>
    </w:rPr>
  </w:style>
  <w:style w:type="paragraph" w:styleId="Corpodetexto">
    <w:name w:val="Body Text"/>
    <w:basedOn w:val="Normal"/>
    <w:rsid w:val="00EC59CE"/>
    <w:pPr>
      <w:spacing w:after="120"/>
    </w:pPr>
  </w:style>
  <w:style w:type="character" w:styleId="Hyperlink">
    <w:name w:val="Hyperlink"/>
    <w:uiPriority w:val="99"/>
    <w:rsid w:val="00EC59CE"/>
    <w:rPr>
      <w:color w:val="0000FF"/>
      <w:u w:val="single"/>
    </w:rPr>
  </w:style>
  <w:style w:type="character" w:styleId="Nmerodepgina">
    <w:name w:val="page number"/>
    <w:basedOn w:val="Fontepargpadro"/>
    <w:rsid w:val="00EC59CE"/>
  </w:style>
  <w:style w:type="paragraph" w:styleId="Corpodetexto2">
    <w:name w:val="Body Text 2"/>
    <w:basedOn w:val="Normal"/>
    <w:rsid w:val="00EC59CE"/>
    <w:pPr>
      <w:jc w:val="both"/>
    </w:pPr>
  </w:style>
  <w:style w:type="paragraph" w:styleId="Listadecontinuao3">
    <w:name w:val="List Continue 3"/>
    <w:basedOn w:val="Normal"/>
    <w:rsid w:val="00EC59CE"/>
    <w:pPr>
      <w:spacing w:after="120"/>
      <w:ind w:left="849"/>
    </w:pPr>
  </w:style>
  <w:style w:type="paragraph" w:styleId="Corpodetexto3">
    <w:name w:val="Body Text 3"/>
    <w:basedOn w:val="Normal"/>
    <w:rsid w:val="00EC59CE"/>
    <w:rPr>
      <w:color w:val="808080"/>
    </w:rPr>
  </w:style>
  <w:style w:type="paragraph" w:styleId="Textodenotaderodap">
    <w:name w:val="footnote text"/>
    <w:basedOn w:val="Normal"/>
    <w:semiHidden/>
    <w:rsid w:val="00EC59CE"/>
    <w:pPr>
      <w:jc w:val="both"/>
    </w:pPr>
    <w:rPr>
      <w:rFonts w:ascii="Verdana" w:hAnsi="Verdana"/>
      <w:sz w:val="20"/>
      <w:szCs w:val="20"/>
    </w:rPr>
  </w:style>
  <w:style w:type="character" w:styleId="Refdenotaderodap">
    <w:name w:val="footnote reference"/>
    <w:semiHidden/>
    <w:rsid w:val="00EC59CE"/>
    <w:rPr>
      <w:vertAlign w:val="superscript"/>
    </w:rPr>
  </w:style>
  <w:style w:type="paragraph" w:styleId="Recuonormal">
    <w:name w:val="Normal Indent"/>
    <w:basedOn w:val="Normal"/>
    <w:rsid w:val="00EC59CE"/>
    <w:pPr>
      <w:ind w:left="708"/>
    </w:pPr>
    <w:rPr>
      <w:rFonts w:ascii="Times New Roman" w:hAnsi="Times New Roman"/>
      <w:szCs w:val="20"/>
      <w:lang w:val="en-US"/>
    </w:rPr>
  </w:style>
  <w:style w:type="paragraph" w:styleId="NormalWeb">
    <w:name w:val="Normal (Web)"/>
    <w:basedOn w:val="Normal"/>
    <w:rsid w:val="00EC59C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Recuodecorpodetexto">
    <w:name w:val="Body Text Indent"/>
    <w:basedOn w:val="Normal"/>
    <w:rsid w:val="00EC59CE"/>
    <w:pPr>
      <w:keepLines/>
      <w:autoSpaceDE w:val="0"/>
      <w:autoSpaceDN w:val="0"/>
      <w:adjustRightInd w:val="0"/>
      <w:spacing w:line="240" w:lineRule="atLeast"/>
      <w:ind w:left="1440"/>
    </w:pPr>
    <w:rPr>
      <w:rFonts w:cs="Arial"/>
      <w:color w:val="000000"/>
      <w:szCs w:val="20"/>
    </w:rPr>
  </w:style>
  <w:style w:type="paragraph" w:styleId="Ttulo">
    <w:name w:val="Title"/>
    <w:basedOn w:val="Normal"/>
    <w:qFormat/>
    <w:rsid w:val="00EC59CE"/>
    <w:pPr>
      <w:shd w:val="clear" w:color="auto" w:fill="33738D"/>
    </w:pPr>
    <w:rPr>
      <w:b/>
      <w:color w:val="FFFFFF"/>
      <w:sz w:val="24"/>
    </w:rPr>
  </w:style>
  <w:style w:type="paragraph" w:customStyle="1" w:styleId="CabealhodeTabela">
    <w:name w:val="Cabeçalho de Tabela"/>
    <w:basedOn w:val="Normal"/>
    <w:rsid w:val="00EC59CE"/>
    <w:rPr>
      <w:b/>
      <w:bCs/>
      <w:sz w:val="18"/>
    </w:rPr>
  </w:style>
  <w:style w:type="paragraph" w:customStyle="1" w:styleId="xl24">
    <w:name w:val="xl24"/>
    <w:basedOn w:val="Normal"/>
    <w:rsid w:val="00EC59CE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6">
    <w:name w:val="xl26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7">
    <w:name w:val="xl27"/>
    <w:basedOn w:val="Normal"/>
    <w:rsid w:val="00EC59C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rsid w:val="00EC59CE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3">
    <w:name w:val="xl33"/>
    <w:basedOn w:val="Normal"/>
    <w:rsid w:val="00EC59CE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4">
    <w:name w:val="xl34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5">
    <w:name w:val="xl35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6">
    <w:name w:val="xl36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rsid w:val="00EC59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rsid w:val="00EC59C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9">
    <w:name w:val="xl39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0">
    <w:name w:val="xl40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1">
    <w:name w:val="xl41"/>
    <w:basedOn w:val="Normal"/>
    <w:rsid w:val="00EC59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2">
    <w:name w:val="xl42"/>
    <w:basedOn w:val="Normal"/>
    <w:rsid w:val="00EC59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rsid w:val="00EC59CE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C59C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elacomgrade">
    <w:name w:val="Table Grid"/>
    <w:basedOn w:val="Tabelanormal"/>
    <w:rsid w:val="00B03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674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674C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autoRedefine/>
    <w:rsid w:val="00CB00A6"/>
    <w:pPr>
      <w:widowControl w:val="0"/>
      <w:spacing w:before="120" w:after="120" w:line="240" w:lineRule="atLeast"/>
      <w:jc w:val="both"/>
    </w:pPr>
    <w:rPr>
      <w:rFonts w:ascii="Century Gothic" w:hAnsi="Century Gothic"/>
      <w:i/>
      <w:sz w:val="20"/>
      <w:szCs w:val="20"/>
    </w:rPr>
  </w:style>
  <w:style w:type="paragraph" w:customStyle="1" w:styleId="UCS-Nivel3">
    <w:name w:val="UCS - Nivel 3"/>
    <w:basedOn w:val="Ttulo4"/>
    <w:rsid w:val="00B91393"/>
    <w:pPr>
      <w:widowControl w:val="0"/>
      <w:numPr>
        <w:ilvl w:val="0"/>
        <w:numId w:val="0"/>
      </w:numPr>
      <w:tabs>
        <w:tab w:val="clear" w:pos="5783"/>
        <w:tab w:val="num" w:pos="1786"/>
      </w:tabs>
      <w:spacing w:before="120" w:after="60" w:line="240" w:lineRule="atLeast"/>
      <w:ind w:left="1786" w:hanging="510"/>
      <w:jc w:val="left"/>
    </w:pPr>
    <w:rPr>
      <w:rFonts w:ascii="Arial" w:hAnsi="Arial"/>
      <w:b/>
      <w:i w:val="0"/>
      <w:color w:val="auto"/>
    </w:rPr>
  </w:style>
  <w:style w:type="paragraph" w:customStyle="1" w:styleId="UCS-FluxoAlternativo">
    <w:name w:val="UCS - Fluxo Alternativo"/>
    <w:basedOn w:val="Normal"/>
    <w:rsid w:val="00B91393"/>
    <w:pPr>
      <w:numPr>
        <w:ilvl w:val="1"/>
        <w:numId w:val="1"/>
      </w:num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PassosFluxoAlternativo">
    <w:name w:val="UCS - Passos Fluxo Alternativo"/>
    <w:basedOn w:val="Normal"/>
    <w:rsid w:val="00B91393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UCS-FluxoExcecao">
    <w:name w:val="UCS - Fluxo Excecao"/>
    <w:basedOn w:val="Normal"/>
    <w:rsid w:val="008D6D7C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infoblue0">
    <w:name w:val="infoblue"/>
    <w:basedOn w:val="Normal"/>
    <w:rsid w:val="00EF608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text">
    <w:name w:val="Tabletext"/>
    <w:basedOn w:val="Normal"/>
    <w:rsid w:val="00EF6084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paragraph2">
    <w:name w:val="paragraph2"/>
    <w:basedOn w:val="Normal"/>
    <w:rsid w:val="0021495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082A4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MapadoDocumento">
    <w:name w:val="Document Map"/>
    <w:basedOn w:val="Normal"/>
    <w:semiHidden/>
    <w:rsid w:val="0054436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basedOn w:val="Normal"/>
    <w:next w:val="Normal"/>
    <w:autoRedefine/>
    <w:semiHidden/>
    <w:rsid w:val="0054436D"/>
  </w:style>
  <w:style w:type="paragraph" w:styleId="Sumrio2">
    <w:name w:val="toc 2"/>
    <w:basedOn w:val="Normal"/>
    <w:next w:val="Normal"/>
    <w:link w:val="Sumrio2Char"/>
    <w:autoRedefine/>
    <w:uiPriority w:val="39"/>
    <w:rsid w:val="00AA3258"/>
    <w:pPr>
      <w:tabs>
        <w:tab w:val="left" w:pos="720"/>
        <w:tab w:val="right" w:leader="dot" w:pos="10194"/>
      </w:tabs>
      <w:ind w:left="180"/>
    </w:pPr>
  </w:style>
  <w:style w:type="character" w:customStyle="1" w:styleId="Sumrio2Char">
    <w:name w:val="Sumário 2 Char"/>
    <w:link w:val="Sumrio2"/>
    <w:rsid w:val="00AA3258"/>
    <w:rPr>
      <w:rFonts w:ascii="Arial" w:hAnsi="Arial"/>
      <w:sz w:val="22"/>
      <w:szCs w:val="24"/>
      <w:lang w:val="pt-BR" w:eastAsia="pt-BR" w:bidi="ar-SA"/>
    </w:rPr>
  </w:style>
  <w:style w:type="paragraph" w:styleId="Sumrio3">
    <w:name w:val="toc 3"/>
    <w:basedOn w:val="Normal"/>
    <w:next w:val="Normal"/>
    <w:autoRedefine/>
    <w:uiPriority w:val="39"/>
    <w:rsid w:val="00AA3258"/>
    <w:pPr>
      <w:tabs>
        <w:tab w:val="left" w:pos="1200"/>
        <w:tab w:val="right" w:leader="dot" w:pos="10194"/>
      </w:tabs>
      <w:ind w:left="180"/>
    </w:pPr>
  </w:style>
  <w:style w:type="character" w:customStyle="1" w:styleId="RodapChar">
    <w:name w:val="Rodapé Char"/>
    <w:link w:val="Rodap"/>
    <w:rsid w:val="00273D8F"/>
    <w:rPr>
      <w:rFonts w:ascii="Arial" w:hAnsi="Arial"/>
      <w:sz w:val="22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D435A5"/>
    <w:pPr>
      <w:ind w:left="720"/>
      <w:contextualSpacing/>
    </w:pPr>
  </w:style>
  <w:style w:type="character" w:styleId="Refdecomentrio">
    <w:name w:val="annotation reference"/>
    <w:uiPriority w:val="99"/>
    <w:unhideWhenUsed/>
    <w:rsid w:val="004218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2182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42182C"/>
    <w:rPr>
      <w:rFonts w:ascii="Arial" w:hAnsi="Arial"/>
      <w:lang w:val="pt-BR" w:eastAsia="pt-BR"/>
    </w:rPr>
  </w:style>
  <w:style w:type="character" w:customStyle="1" w:styleId="Ttulo2Char">
    <w:name w:val="Título 2 Char"/>
    <w:link w:val="Ttulo2"/>
    <w:rsid w:val="00F04236"/>
    <w:rPr>
      <w:rFonts w:ascii="Arial" w:hAnsi="Arial" w:cs="Arial"/>
      <w:b/>
      <w:bCs/>
      <w:smallCaps/>
      <w:sz w:val="22"/>
      <w:szCs w:val="28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7380E"/>
    <w:rPr>
      <w:b/>
      <w:bCs/>
    </w:rPr>
  </w:style>
  <w:style w:type="character" w:customStyle="1" w:styleId="AssuntodocomentrioChar">
    <w:name w:val="Assunto do comentário Char"/>
    <w:link w:val="Assuntodocomentrio"/>
    <w:rsid w:val="0027380E"/>
    <w:rPr>
      <w:rFonts w:ascii="Arial" w:hAnsi="Arial"/>
      <w:b/>
      <w:bCs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ita\Desktop\material_projeto-mxt-coppe_local\requisitos\templates\Template%20MXT-%20Requisitos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3D7560CD-4968-4593-BAFF-86929217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MXT- Requisitos de Software</Template>
  <TotalTime>1</TotalTime>
  <Pages>4</Pages>
  <Words>678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GRE- Especificação de Requisitos</vt:lpstr>
      <vt:lpstr>Template GRE- Especificação de Requisitos</vt:lpstr>
    </vt:vector>
  </TitlesOfParts>
  <Company>ESE</Company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GRE- Especificação de Requisitos</dc:title>
  <dc:creator>Talita</dc:creator>
  <cp:lastModifiedBy>G T</cp:lastModifiedBy>
  <cp:revision>3</cp:revision>
  <cp:lastPrinted>2005-05-23T16:45:00Z</cp:lastPrinted>
  <dcterms:created xsi:type="dcterms:W3CDTF">2016-09-15T16:39:00Z</dcterms:created>
  <dcterms:modified xsi:type="dcterms:W3CDTF">2016-09-15T16:40:00Z</dcterms:modified>
</cp:coreProperties>
</file>